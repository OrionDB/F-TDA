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F94" w:rsidRPr="007625C0" w:rsidRDefault="008D52EE" w:rsidP="001B1602">
      <w:pPr>
        <w:pStyle w:val="Titre1"/>
        <w:spacing w:before="120"/>
      </w:pPr>
      <w:r>
        <w:t>I</w:t>
      </w:r>
      <w:r w:rsidRPr="007625C0">
        <w:t xml:space="preserve">NFORMATIONS </w:t>
      </w:r>
      <w:r>
        <w:t>GENERALES</w:t>
      </w:r>
    </w:p>
    <w:tbl>
      <w:tblPr>
        <w:tblW w:w="90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34"/>
        <w:gridCol w:w="823"/>
        <w:gridCol w:w="2550"/>
        <w:gridCol w:w="2409"/>
      </w:tblGrid>
      <w:tr w:rsidR="00EB446B" w:rsidRPr="00CE4D89" w:rsidTr="005C1027">
        <w:trPr>
          <w:trHeight w:val="260"/>
          <w:jc w:val="center"/>
        </w:trPr>
        <w:tc>
          <w:tcPr>
            <w:tcW w:w="3234" w:type="dxa"/>
          </w:tcPr>
          <w:p w:rsidR="00EB446B" w:rsidRPr="00540F26" w:rsidRDefault="001C6221" w:rsidP="001C6221">
            <w:pPr>
              <w:pStyle w:val="TexteTableau"/>
              <w:rPr>
                <w:b/>
              </w:rPr>
            </w:pPr>
            <w:r>
              <w:rPr>
                <w:b/>
              </w:rPr>
              <w:t>Elève</w:t>
            </w:r>
            <w:r w:rsidR="00EB446B" w:rsidRPr="00540F26">
              <w:rPr>
                <w:b/>
              </w:rPr>
              <w:t>:</w:t>
            </w:r>
          </w:p>
        </w:tc>
        <w:tc>
          <w:tcPr>
            <w:tcW w:w="823" w:type="dxa"/>
            <w:tcBorders>
              <w:right w:val="nil"/>
            </w:tcBorders>
          </w:tcPr>
          <w:p w:rsidR="00EB446B" w:rsidRDefault="00A67183" w:rsidP="008D06A1">
            <w:pPr>
              <w:pStyle w:val="TexteTableau"/>
            </w:pPr>
            <w:r>
              <w:t>Nom</w:t>
            </w:r>
            <w:r w:rsidR="00EB446B">
              <w:t>:</w:t>
            </w:r>
          </w:p>
        </w:tc>
        <w:tc>
          <w:tcPr>
            <w:tcW w:w="2550" w:type="dxa"/>
            <w:tcBorders>
              <w:left w:val="nil"/>
            </w:tcBorders>
            <w:vAlign w:val="center"/>
          </w:tcPr>
          <w:p w:rsidR="00EB446B" w:rsidRDefault="00C92BCB" w:rsidP="00AA463F">
            <w:pPr>
              <w:pStyle w:val="NOM"/>
            </w:pPr>
            <w:r>
              <w:t>Baltensperger</w:t>
            </w:r>
          </w:p>
        </w:tc>
        <w:tc>
          <w:tcPr>
            <w:tcW w:w="2409" w:type="dxa"/>
          </w:tcPr>
          <w:p w:rsidR="00EB446B" w:rsidRDefault="00A67183" w:rsidP="00914B3A">
            <w:pPr>
              <w:pStyle w:val="TexteTableau"/>
              <w:tabs>
                <w:tab w:val="left" w:pos="1026"/>
              </w:tabs>
            </w:pPr>
            <w:r>
              <w:t>Prénom</w:t>
            </w:r>
            <w:r w:rsidR="00EB446B">
              <w:t>:</w:t>
            </w:r>
            <w:r w:rsidR="003F6AFA">
              <w:tab/>
            </w:r>
            <w:r w:rsidR="00C92BCB">
              <w:t>Daniel</w:t>
            </w:r>
          </w:p>
        </w:tc>
      </w:tr>
      <w:tr w:rsidR="00186359" w:rsidTr="005C1027">
        <w:trPr>
          <w:trHeight w:val="260"/>
          <w:jc w:val="center"/>
        </w:trPr>
        <w:tc>
          <w:tcPr>
            <w:tcW w:w="3234" w:type="dxa"/>
          </w:tcPr>
          <w:p w:rsidR="00186359" w:rsidRPr="00540F26" w:rsidRDefault="00A67183" w:rsidP="008D06A1">
            <w:pPr>
              <w:pStyle w:val="TexteTableau"/>
              <w:rPr>
                <w:b/>
              </w:rPr>
            </w:pPr>
            <w:r w:rsidRPr="00540F26">
              <w:rPr>
                <w:b/>
              </w:rPr>
              <w:t>Lieu de travail</w:t>
            </w:r>
            <w:r w:rsidR="00186359" w:rsidRPr="00540F26">
              <w:rPr>
                <w:b/>
              </w:rPr>
              <w:t>:</w:t>
            </w:r>
          </w:p>
        </w:tc>
        <w:tc>
          <w:tcPr>
            <w:tcW w:w="5782" w:type="dxa"/>
            <w:gridSpan w:val="3"/>
          </w:tcPr>
          <w:p w:rsidR="00186359" w:rsidRPr="00C92BCB" w:rsidRDefault="00C92BCB" w:rsidP="008D06A1">
            <w:pPr>
              <w:pStyle w:val="TexteTableau"/>
              <w:rPr>
                <w:rFonts w:ascii="Century Gothic" w:hAnsi="Century Gothic"/>
              </w:rPr>
            </w:pPr>
            <w:r>
              <w:rPr>
                <w:rFonts w:ascii="ETML" w:hAnsi="ETML"/>
              </w:rPr>
              <w:t xml:space="preserve">ETML </w:t>
            </w:r>
            <w:r>
              <w:rPr>
                <w:rFonts w:cs="Arial"/>
              </w:rPr>
              <w:t>–</w:t>
            </w:r>
            <w:r>
              <w:rPr>
                <w:rFonts w:ascii="ETML" w:hAnsi="ETML"/>
              </w:rPr>
              <w:t xml:space="preserve"> </w:t>
            </w:r>
            <w:r>
              <w:rPr>
                <w:rFonts w:ascii="Century Gothic" w:hAnsi="Century Gothic"/>
              </w:rPr>
              <w:t>N509</w:t>
            </w:r>
          </w:p>
        </w:tc>
      </w:tr>
      <w:tr w:rsidR="00CF52ED" w:rsidTr="005C1027">
        <w:trPr>
          <w:trHeight w:val="260"/>
          <w:jc w:val="center"/>
        </w:trPr>
        <w:tc>
          <w:tcPr>
            <w:tcW w:w="3234" w:type="dxa"/>
          </w:tcPr>
          <w:p w:rsidR="00CF52ED" w:rsidRPr="00540F26" w:rsidRDefault="00CF52ED" w:rsidP="005C1027">
            <w:pPr>
              <w:autoSpaceDE w:val="0"/>
              <w:autoSpaceDN w:val="0"/>
              <w:adjustRightInd w:val="0"/>
              <w:ind w:left="7"/>
              <w:rPr>
                <w:rFonts w:ascii="Calibri" w:hAnsi="Calibri" w:cs="Arial"/>
                <w:b/>
                <w:sz w:val="28"/>
                <w:szCs w:val="28"/>
              </w:rPr>
            </w:pPr>
            <w:r w:rsidRPr="00540F26">
              <w:rPr>
                <w:rFonts w:ascii="Calibri" w:hAnsi="Calibri" w:cs="Arial"/>
                <w:b/>
                <w:sz w:val="28"/>
                <w:szCs w:val="28"/>
              </w:rPr>
              <w:t xml:space="preserve">Période de </w:t>
            </w:r>
            <w:r w:rsidR="00540F26">
              <w:rPr>
                <w:rFonts w:ascii="Calibri" w:hAnsi="Calibri" w:cs="Arial"/>
                <w:b/>
                <w:sz w:val="28"/>
                <w:szCs w:val="28"/>
              </w:rPr>
              <w:t>r</w:t>
            </w:r>
            <w:r w:rsidRPr="00540F26">
              <w:rPr>
                <w:rFonts w:ascii="Calibri" w:hAnsi="Calibri" w:cs="Arial"/>
                <w:b/>
                <w:sz w:val="28"/>
                <w:szCs w:val="28"/>
              </w:rPr>
              <w:t>éalisation</w:t>
            </w:r>
            <w:r w:rsidR="005C1027">
              <w:rPr>
                <w:rFonts w:ascii="Calibri" w:hAnsi="Calibri" w:cs="Arial"/>
                <w:b/>
                <w:sz w:val="28"/>
                <w:szCs w:val="28"/>
              </w:rPr>
              <w:t> :</w:t>
            </w:r>
          </w:p>
        </w:tc>
        <w:tc>
          <w:tcPr>
            <w:tcW w:w="5782" w:type="dxa"/>
            <w:gridSpan w:val="3"/>
          </w:tcPr>
          <w:p w:rsidR="00CF52ED" w:rsidRPr="00C93A03" w:rsidRDefault="00A83235" w:rsidP="00014221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Helv"/>
                <w:sz w:val="28"/>
                <w:szCs w:val="28"/>
              </w:rPr>
            </w:pPr>
            <w:r>
              <w:rPr>
                <w:rFonts w:ascii="Calibri" w:hAnsi="Calibri" w:cs="Helv"/>
                <w:sz w:val="28"/>
                <w:szCs w:val="28"/>
              </w:rPr>
              <w:t>30.05.2016 – 27.06.2016</w:t>
            </w:r>
          </w:p>
        </w:tc>
      </w:tr>
      <w:tr w:rsidR="00CF52ED" w:rsidTr="005C1027">
        <w:trPr>
          <w:trHeight w:val="260"/>
          <w:jc w:val="center"/>
        </w:trPr>
        <w:tc>
          <w:tcPr>
            <w:tcW w:w="3234" w:type="dxa"/>
          </w:tcPr>
          <w:p w:rsidR="00CF52ED" w:rsidRPr="00540F26" w:rsidRDefault="00CF52ED" w:rsidP="005C1027">
            <w:pPr>
              <w:autoSpaceDE w:val="0"/>
              <w:autoSpaceDN w:val="0"/>
              <w:adjustRightInd w:val="0"/>
              <w:ind w:left="7"/>
              <w:rPr>
                <w:rFonts w:ascii="Calibri" w:hAnsi="Calibri" w:cs="Arial"/>
                <w:b/>
                <w:sz w:val="28"/>
                <w:szCs w:val="28"/>
              </w:rPr>
            </w:pPr>
            <w:r w:rsidRPr="00540F26">
              <w:rPr>
                <w:rFonts w:ascii="Calibri" w:hAnsi="Calibri" w:cs="Arial"/>
                <w:b/>
                <w:sz w:val="28"/>
                <w:szCs w:val="28"/>
              </w:rPr>
              <w:t>Horaire de travail :</w:t>
            </w:r>
          </w:p>
        </w:tc>
        <w:tc>
          <w:tcPr>
            <w:tcW w:w="5782" w:type="dxa"/>
            <w:gridSpan w:val="3"/>
          </w:tcPr>
          <w:p w:rsidR="00CF52ED" w:rsidRPr="00C93A03" w:rsidRDefault="00C543A0" w:rsidP="002912EC">
            <w:pPr>
              <w:autoSpaceDE w:val="0"/>
              <w:autoSpaceDN w:val="0"/>
              <w:adjustRightInd w:val="0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ascii="Calibri" w:hAnsi="Calibri" w:cs="Arial"/>
                <w:sz w:val="28"/>
                <w:szCs w:val="28"/>
              </w:rPr>
              <w:t>8h – 16h35</w:t>
            </w:r>
          </w:p>
        </w:tc>
      </w:tr>
      <w:tr w:rsidR="00CF52ED" w:rsidTr="005C1027">
        <w:trPr>
          <w:trHeight w:val="260"/>
          <w:jc w:val="center"/>
        </w:trPr>
        <w:tc>
          <w:tcPr>
            <w:tcW w:w="3234" w:type="dxa"/>
          </w:tcPr>
          <w:p w:rsidR="00CF52ED" w:rsidRPr="00540F26" w:rsidRDefault="00CF52ED" w:rsidP="005C1027">
            <w:pPr>
              <w:autoSpaceDE w:val="0"/>
              <w:autoSpaceDN w:val="0"/>
              <w:adjustRightInd w:val="0"/>
              <w:ind w:left="7"/>
              <w:rPr>
                <w:rFonts w:ascii="Calibri" w:hAnsi="Calibri" w:cs="Arial"/>
                <w:b/>
                <w:sz w:val="28"/>
                <w:szCs w:val="28"/>
              </w:rPr>
            </w:pPr>
            <w:r w:rsidRPr="00540F26">
              <w:rPr>
                <w:rFonts w:ascii="Calibri" w:hAnsi="Calibri" w:cs="Arial"/>
                <w:b/>
                <w:sz w:val="28"/>
                <w:szCs w:val="28"/>
              </w:rPr>
              <w:t>Nombre d'heures :</w:t>
            </w:r>
          </w:p>
        </w:tc>
        <w:tc>
          <w:tcPr>
            <w:tcW w:w="5782" w:type="dxa"/>
            <w:gridSpan w:val="3"/>
          </w:tcPr>
          <w:p w:rsidR="00CF52ED" w:rsidRPr="00C93A03" w:rsidRDefault="009418FB" w:rsidP="002912EC">
            <w:pPr>
              <w:autoSpaceDE w:val="0"/>
              <w:autoSpaceDN w:val="0"/>
              <w:adjustRightInd w:val="0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ascii="Calibri" w:hAnsi="Calibri" w:cs="Helv"/>
                <w:sz w:val="28"/>
                <w:szCs w:val="28"/>
              </w:rPr>
              <w:t>75</w:t>
            </w:r>
          </w:p>
        </w:tc>
      </w:tr>
    </w:tbl>
    <w:p w:rsidR="00411F94" w:rsidRPr="007625C0" w:rsidRDefault="008D52EE" w:rsidP="008D52EE">
      <w:pPr>
        <w:pStyle w:val="Titre1"/>
      </w:pPr>
      <w:r>
        <w:t>P</w:t>
      </w:r>
      <w:r w:rsidR="00411F94" w:rsidRPr="007625C0">
        <w:t>ROCÉDURE</w:t>
      </w:r>
    </w:p>
    <w:p w:rsidR="00D46C5B" w:rsidRPr="003F6AFA" w:rsidRDefault="00D46C5B" w:rsidP="00D46C5B">
      <w:pPr>
        <w:pStyle w:val="Corpsdetexte"/>
        <w:numPr>
          <w:ilvl w:val="0"/>
          <w:numId w:val="2"/>
        </w:numPr>
        <w:tabs>
          <w:tab w:val="clear" w:pos="720"/>
          <w:tab w:val="num" w:pos="709"/>
        </w:tabs>
        <w:spacing w:after="0"/>
        <w:ind w:left="709" w:hanging="283"/>
        <w:jc w:val="both"/>
      </w:pPr>
      <w:r w:rsidRPr="003F6AFA">
        <w:t>L</w:t>
      </w:r>
      <w:r w:rsidR="00031DE9">
        <w:t xml:space="preserve">’élève </w:t>
      </w:r>
      <w:r w:rsidRPr="003F6AFA">
        <w:t xml:space="preserve">réalise un travail personnel sur </w:t>
      </w:r>
      <w:r w:rsidR="00031DE9">
        <w:t>la base d'un cahier des charges</w:t>
      </w:r>
      <w:r w:rsidR="008F3DF4">
        <w:t xml:space="preserve"> selon le niveau des priorités</w:t>
      </w:r>
      <w:r w:rsidR="00756A7D">
        <w:t>.</w:t>
      </w:r>
      <w:bookmarkStart w:id="0" w:name="_GoBack"/>
      <w:bookmarkEnd w:id="0"/>
    </w:p>
    <w:p w:rsidR="00D46C5B" w:rsidRPr="003F6AFA" w:rsidRDefault="00D46C5B" w:rsidP="00D46C5B">
      <w:pPr>
        <w:pStyle w:val="Corpsdetexte"/>
        <w:numPr>
          <w:ilvl w:val="0"/>
          <w:numId w:val="2"/>
        </w:numPr>
        <w:tabs>
          <w:tab w:val="clear" w:pos="720"/>
          <w:tab w:val="num" w:pos="709"/>
        </w:tabs>
        <w:spacing w:after="0"/>
        <w:ind w:left="709" w:hanging="283"/>
        <w:jc w:val="both"/>
      </w:pPr>
      <w:r w:rsidRPr="003F6AFA">
        <w:t>Le cahier</w:t>
      </w:r>
      <w:r w:rsidR="00756A7D">
        <w:t xml:space="preserve"> des charges est approuvé </w:t>
      </w:r>
      <w:r w:rsidR="00031DE9">
        <w:t>par un enseignant</w:t>
      </w:r>
      <w:r w:rsidRPr="003F6AFA">
        <w:t>. Il est en outre prése</w:t>
      </w:r>
      <w:r w:rsidR="00AC459F">
        <w:t xml:space="preserve">nté, commenté et discuté avec </w:t>
      </w:r>
      <w:r w:rsidR="008F3DF4">
        <w:t>l’élève</w:t>
      </w:r>
      <w:r w:rsidRPr="003F6AFA">
        <w:t>.</w:t>
      </w:r>
    </w:p>
    <w:p w:rsidR="00D46C5B" w:rsidRPr="003F6AFA" w:rsidRDefault="00031DE9" w:rsidP="00D46C5B">
      <w:pPr>
        <w:pStyle w:val="Corpsdetexte"/>
        <w:numPr>
          <w:ilvl w:val="0"/>
          <w:numId w:val="2"/>
        </w:numPr>
        <w:tabs>
          <w:tab w:val="clear" w:pos="720"/>
          <w:tab w:val="num" w:pos="709"/>
        </w:tabs>
        <w:spacing w:after="0"/>
        <w:ind w:left="709" w:hanging="283"/>
        <w:jc w:val="both"/>
      </w:pPr>
      <w:r>
        <w:t>L’élève</w:t>
      </w:r>
      <w:r w:rsidR="007C374C">
        <w:t xml:space="preserve"> </w:t>
      </w:r>
      <w:r w:rsidR="00D46C5B" w:rsidRPr="003F6AFA">
        <w:t>est entièremen</w:t>
      </w:r>
      <w:r w:rsidR="00756A7D">
        <w:t>t responsable de la sécurité de</w:t>
      </w:r>
      <w:r w:rsidR="00D46C5B" w:rsidRPr="003F6AFA">
        <w:t xml:space="preserve"> ses données.</w:t>
      </w:r>
    </w:p>
    <w:p w:rsidR="00D46C5B" w:rsidRPr="003F6AFA" w:rsidRDefault="00E05861" w:rsidP="00D46C5B">
      <w:pPr>
        <w:pStyle w:val="Corpsdetexte"/>
        <w:numPr>
          <w:ilvl w:val="0"/>
          <w:numId w:val="2"/>
        </w:numPr>
        <w:tabs>
          <w:tab w:val="clear" w:pos="720"/>
          <w:tab w:val="num" w:pos="709"/>
        </w:tabs>
        <w:spacing w:after="0"/>
        <w:ind w:left="709" w:hanging="283"/>
        <w:jc w:val="both"/>
      </w:pPr>
      <w:r w:rsidRPr="00132549">
        <w:t xml:space="preserve">A la fin du délai imparti pour la réalisation du </w:t>
      </w:r>
      <w:r w:rsidR="00031DE9">
        <w:t>projet</w:t>
      </w:r>
      <w:r w:rsidRPr="00132549">
        <w:t xml:space="preserve">, </w:t>
      </w:r>
      <w:r w:rsidR="00031DE9">
        <w:t>l’élève devra produire une présentation d’une dizaine de diapositives.</w:t>
      </w:r>
    </w:p>
    <w:p w:rsidR="007625C0" w:rsidRDefault="008D52EE" w:rsidP="0034690C">
      <w:pPr>
        <w:pStyle w:val="Titre1"/>
        <w:keepNext/>
        <w:keepLines/>
      </w:pPr>
      <w:r>
        <w:t>T</w:t>
      </w:r>
      <w:r w:rsidR="007625C0" w:rsidRPr="007625C0">
        <w:t>ITRE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9921"/>
      </w:tblGrid>
      <w:tr w:rsidR="00AF7342">
        <w:tc>
          <w:tcPr>
            <w:tcW w:w="5000" w:type="pct"/>
          </w:tcPr>
          <w:p w:rsidR="00AF7342" w:rsidRDefault="000F3D2E" w:rsidP="000F3D2E">
            <w:pPr>
              <w:pStyle w:val="Corpsdetexte"/>
              <w:tabs>
                <w:tab w:val="left" w:pos="1575"/>
              </w:tabs>
              <w:spacing w:after="0"/>
              <w:ind w:left="426"/>
              <w:jc w:val="both"/>
            </w:pPr>
            <w:r>
              <w:t>F-</w:t>
            </w:r>
            <w:r w:rsidR="003956EF">
              <w:t>TDA</w:t>
            </w:r>
          </w:p>
        </w:tc>
      </w:tr>
    </w:tbl>
    <w:p w:rsidR="00411F94" w:rsidRDefault="00CA34FD" w:rsidP="0034690C">
      <w:pPr>
        <w:pStyle w:val="Titre1"/>
        <w:keepNext/>
        <w:keepLines/>
      </w:pPr>
      <w:r>
        <w:t>S</w:t>
      </w:r>
      <w:r w:rsidR="00411F94" w:rsidRPr="007625C0">
        <w:t>UJET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620DC5">
        <w:trPr>
          <w:jc w:val="center"/>
        </w:trPr>
        <w:tc>
          <w:tcPr>
            <w:tcW w:w="5000" w:type="pct"/>
          </w:tcPr>
          <w:p w:rsidR="00E03566" w:rsidRPr="00E03566" w:rsidRDefault="00CF1F28" w:rsidP="003F111A">
            <w:pPr>
              <w:pStyle w:val="Corpsdetexte"/>
              <w:spacing w:after="0"/>
              <w:ind w:left="426"/>
            </w:pPr>
            <w:r>
              <w:t>Créer un forum pour usage de TDA</w:t>
            </w:r>
            <w:r w:rsidR="0031652E">
              <w:t>.</w:t>
            </w:r>
          </w:p>
        </w:tc>
      </w:tr>
    </w:tbl>
    <w:p w:rsidR="00411F94" w:rsidRPr="007625C0" w:rsidRDefault="00CA34FD" w:rsidP="007639F4">
      <w:pPr>
        <w:pStyle w:val="Titre1"/>
        <w:keepNext/>
        <w:keepLines/>
        <w:pBdr>
          <w:top w:val="single" w:sz="4" w:space="0" w:color="auto"/>
        </w:pBdr>
      </w:pPr>
      <w:r>
        <w:t>M</w:t>
      </w:r>
      <w:r w:rsidR="00411F94" w:rsidRPr="007625C0">
        <w:t>ATÉRIEL ET LOGICIEL À DISPOSITION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AF7342">
        <w:trPr>
          <w:jc w:val="center"/>
        </w:trPr>
        <w:tc>
          <w:tcPr>
            <w:tcW w:w="5000" w:type="pct"/>
          </w:tcPr>
          <w:p w:rsidR="00F520F4" w:rsidRDefault="00F520F4" w:rsidP="005F3330">
            <w:pPr>
              <w:pStyle w:val="Corpsdetexte"/>
              <w:spacing w:after="0"/>
              <w:ind w:left="426"/>
            </w:pPr>
            <w:r>
              <w:t>1 PC ETML ;</w:t>
            </w:r>
          </w:p>
          <w:p w:rsidR="00F520F4" w:rsidRDefault="002A21C2" w:rsidP="00F520F4">
            <w:pPr>
              <w:pStyle w:val="Corpsdetexte"/>
              <w:spacing w:after="0"/>
              <w:ind w:left="426"/>
            </w:pPr>
            <w:r>
              <w:t>1 connexion Internet</w:t>
            </w:r>
            <w:r w:rsidR="0043248F">
              <w:t xml:space="preserve"> </w:t>
            </w:r>
            <w:r w:rsidR="00A06CBB">
              <w:t>;</w:t>
            </w:r>
          </w:p>
          <w:p w:rsidR="00E50B57" w:rsidRDefault="002C20BA" w:rsidP="00F520F4">
            <w:pPr>
              <w:pStyle w:val="Corpsdetexte"/>
              <w:spacing w:after="0"/>
              <w:ind w:left="426"/>
            </w:pPr>
            <w:r>
              <w:t>E</w:t>
            </w:r>
            <w:r w:rsidR="00E50B57">
              <w:t>asyPHP ;</w:t>
            </w:r>
          </w:p>
          <w:p w:rsidR="005F3330" w:rsidRPr="00771EED" w:rsidRDefault="00E50B57" w:rsidP="00E50B57">
            <w:pPr>
              <w:pStyle w:val="Corpsdetexte"/>
              <w:spacing w:after="0"/>
              <w:ind w:left="426"/>
              <w:rPr>
                <w:lang w:val="fr-CH"/>
              </w:rPr>
            </w:pPr>
            <w:r>
              <w:t>PhpStorm.</w:t>
            </w:r>
          </w:p>
        </w:tc>
      </w:tr>
    </w:tbl>
    <w:p w:rsidR="00411F94" w:rsidRPr="007625C0" w:rsidRDefault="00CA34FD" w:rsidP="00756A7D">
      <w:pPr>
        <w:pStyle w:val="Titre1"/>
        <w:keepNext/>
        <w:keepLines/>
        <w:pBdr>
          <w:top w:val="single" w:sz="4" w:space="0" w:color="auto"/>
        </w:pBdr>
      </w:pPr>
      <w:r>
        <w:t>P</w:t>
      </w:r>
      <w:r w:rsidR="00411F94" w:rsidRPr="007625C0">
        <w:t>RÉREQUIS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AF7342">
        <w:trPr>
          <w:jc w:val="center"/>
        </w:trPr>
        <w:tc>
          <w:tcPr>
            <w:tcW w:w="5000" w:type="pct"/>
          </w:tcPr>
          <w:p w:rsidR="00AF7342" w:rsidRDefault="00402902" w:rsidP="00A70F0F">
            <w:pPr>
              <w:pStyle w:val="Corpsdetexte"/>
              <w:spacing w:after="0"/>
              <w:ind w:left="426"/>
            </w:pPr>
            <w:r>
              <w:t xml:space="preserve">ICT 101, </w:t>
            </w:r>
            <w:r w:rsidR="002973A8">
              <w:t xml:space="preserve">ICT </w:t>
            </w:r>
            <w:r w:rsidR="00C449B2">
              <w:t>120</w:t>
            </w:r>
            <w:r w:rsidR="00A70F0F">
              <w:t xml:space="preserve">, </w:t>
            </w:r>
            <w:r w:rsidR="008233BB">
              <w:t xml:space="preserve">ICT 133, </w:t>
            </w:r>
            <w:r w:rsidR="00422817">
              <w:t>ICT 151</w:t>
            </w:r>
          </w:p>
        </w:tc>
      </w:tr>
    </w:tbl>
    <w:p w:rsidR="00561047" w:rsidRDefault="009C6DF1" w:rsidP="00253A6F">
      <w:pPr>
        <w:pStyle w:val="Titre1"/>
        <w:keepNext/>
        <w:keepLines/>
      </w:pPr>
      <w:r>
        <w:t>DESCRIPTIF DU PROJET</w:t>
      </w:r>
    </w:p>
    <w:p w:rsidR="00491751" w:rsidRDefault="00253A6F" w:rsidP="00491751">
      <w:pPr>
        <w:pStyle w:val="paragraphe1"/>
      </w:pPr>
      <w:r>
        <w:t xml:space="preserve">Créer un forum qui pourra être utilisé par la TDA. </w:t>
      </w:r>
      <w:r w:rsidR="00EC365E">
        <w:t xml:space="preserve">On devra pouvoir s’inscrire et poster des messages avec un compte normal. Les invités pourront voir les messages, </w:t>
      </w:r>
      <w:proofErr w:type="gramStart"/>
      <w:r w:rsidR="00EC365E">
        <w:t>mais pas</w:t>
      </w:r>
      <w:proofErr w:type="gramEnd"/>
      <w:r w:rsidR="00EC365E">
        <w:t xml:space="preserve"> en poster. Les membres du Staff pourront modérer les messages, soit les éditer et les supprimer.</w:t>
      </w:r>
      <w:r w:rsidR="00491751">
        <w:t xml:space="preserve"> Un système de grade devra être mis en place pour gérer les accréditations de sécurité</w:t>
      </w:r>
      <w:r w:rsidR="00C31137">
        <w:t xml:space="preserve"> (pour accès à certain forum privé)</w:t>
      </w:r>
      <w:r w:rsidR="00491751">
        <w:t xml:space="preserve">. </w:t>
      </w:r>
    </w:p>
    <w:p w:rsidR="00EB7824" w:rsidRDefault="00EB7824" w:rsidP="00491751">
      <w:pPr>
        <w:pStyle w:val="paragraphe1"/>
      </w:pPr>
    </w:p>
    <w:p w:rsidR="00EB7824" w:rsidRDefault="00EB7824" w:rsidP="00491751">
      <w:pPr>
        <w:pStyle w:val="paragraphe1"/>
      </w:pPr>
      <w:r>
        <w:t xml:space="preserve">Voici une liste </w:t>
      </w:r>
      <w:r w:rsidR="007964B2">
        <w:t>des fonctionnalités</w:t>
      </w:r>
      <w:r>
        <w:t xml:space="preserve"> par grade « générique » :</w:t>
      </w:r>
    </w:p>
    <w:p w:rsidR="00EB7824" w:rsidRDefault="00EB7824" w:rsidP="00491751">
      <w:pPr>
        <w:pStyle w:val="paragraphe1"/>
      </w:pPr>
    </w:p>
    <w:p w:rsidR="00EB7824" w:rsidRDefault="00EB7824" w:rsidP="00491751">
      <w:pPr>
        <w:pStyle w:val="paragraphe1"/>
      </w:pPr>
      <w:r>
        <w:t xml:space="preserve">Invités : </w:t>
      </w:r>
    </w:p>
    <w:p w:rsidR="00EB7824" w:rsidRDefault="00EB7824" w:rsidP="00491751">
      <w:pPr>
        <w:pStyle w:val="paragraphe1"/>
      </w:pPr>
      <w:r>
        <w:tab/>
        <w:t>Voir sujet de niveau 0 ;</w:t>
      </w:r>
    </w:p>
    <w:p w:rsidR="00EB7824" w:rsidRDefault="00EB7824" w:rsidP="00491751">
      <w:pPr>
        <w:pStyle w:val="paragraphe1"/>
      </w:pPr>
    </w:p>
    <w:p w:rsidR="00EB7824" w:rsidRDefault="00EB7824" w:rsidP="00491751">
      <w:pPr>
        <w:pStyle w:val="paragraphe1"/>
      </w:pPr>
      <w:r>
        <w:t>Membre :</w:t>
      </w:r>
    </w:p>
    <w:p w:rsidR="00EB7824" w:rsidRDefault="00EB7824" w:rsidP="00491751">
      <w:pPr>
        <w:pStyle w:val="paragraphe1"/>
      </w:pPr>
      <w:r>
        <w:lastRenderedPageBreak/>
        <w:tab/>
      </w:r>
      <w:r w:rsidR="008F70C6">
        <w:t>Voir sujet de niveau 0</w:t>
      </w:r>
      <w:r w:rsidR="00134215">
        <w:t>-5</w:t>
      </w:r>
      <w:r>
        <w:t> ;</w:t>
      </w:r>
    </w:p>
    <w:p w:rsidR="00EB7824" w:rsidRDefault="00EB7824" w:rsidP="00491751">
      <w:pPr>
        <w:pStyle w:val="paragraphe1"/>
      </w:pPr>
      <w:r>
        <w:tab/>
        <w:t>Voir profil des membres;</w:t>
      </w:r>
    </w:p>
    <w:p w:rsidR="00BF31F1" w:rsidRDefault="00BF31F1" w:rsidP="00491751">
      <w:pPr>
        <w:pStyle w:val="paragraphe1"/>
      </w:pPr>
      <w:r>
        <w:tab/>
        <w:t>Créer Sujet ;</w:t>
      </w:r>
    </w:p>
    <w:p w:rsidR="005C6C13" w:rsidRDefault="005C6C13" w:rsidP="00491751">
      <w:pPr>
        <w:pStyle w:val="paragraphe1"/>
      </w:pPr>
    </w:p>
    <w:p w:rsidR="005C6C13" w:rsidRDefault="005C6C13" w:rsidP="00491751">
      <w:pPr>
        <w:pStyle w:val="paragraphe1"/>
      </w:pPr>
      <w:r>
        <w:t>Commandement :</w:t>
      </w:r>
    </w:p>
    <w:p w:rsidR="005C6C13" w:rsidRDefault="005C6C13" w:rsidP="00491751">
      <w:pPr>
        <w:pStyle w:val="paragraphe1"/>
      </w:pPr>
      <w:r>
        <w:tab/>
      </w:r>
      <w:r w:rsidR="00134215">
        <w:t xml:space="preserve">Voir sujet de niveau </w:t>
      </w:r>
      <w:r w:rsidR="00090E35">
        <w:t>0-∞</w:t>
      </w:r>
      <w:r w:rsidR="002C6BFE">
        <w:t> ;</w:t>
      </w:r>
    </w:p>
    <w:p w:rsidR="002C6BFE" w:rsidRDefault="002C6BFE" w:rsidP="00491751">
      <w:pPr>
        <w:pStyle w:val="paragraphe1"/>
      </w:pPr>
      <w:r>
        <w:tab/>
        <w:t>Voir profil des membres ;</w:t>
      </w:r>
    </w:p>
    <w:p w:rsidR="002C6BFE" w:rsidRDefault="002C6BFE" w:rsidP="00491751">
      <w:pPr>
        <w:pStyle w:val="paragraphe1"/>
      </w:pPr>
      <w:r>
        <w:tab/>
        <w:t>Editer Messages ;</w:t>
      </w:r>
    </w:p>
    <w:p w:rsidR="002C6BFE" w:rsidRDefault="002C6BFE" w:rsidP="00491751">
      <w:pPr>
        <w:pStyle w:val="paragraphe1"/>
      </w:pPr>
      <w:r>
        <w:tab/>
        <w:t>Supprimer Messages ;</w:t>
      </w:r>
    </w:p>
    <w:p w:rsidR="002C6BFE" w:rsidRDefault="002C6BFE" w:rsidP="00491751">
      <w:pPr>
        <w:pStyle w:val="paragraphe1"/>
      </w:pPr>
      <w:r>
        <w:tab/>
        <w:t>Créer Sous-Forum</w:t>
      </w:r>
      <w:r w:rsidR="00BA66E8">
        <w:t> ;</w:t>
      </w:r>
    </w:p>
    <w:p w:rsidR="00B34C75" w:rsidRDefault="00B34C75" w:rsidP="00491751">
      <w:pPr>
        <w:pStyle w:val="paragraphe1"/>
      </w:pPr>
      <w:r>
        <w:tab/>
        <w:t>Créer un Forum</w:t>
      </w:r>
    </w:p>
    <w:p w:rsidR="00D56241" w:rsidRDefault="00D56241" w:rsidP="00491751">
      <w:pPr>
        <w:pStyle w:val="paragraphe1"/>
      </w:pPr>
      <w:r>
        <w:tab/>
      </w:r>
      <w:r w:rsidR="00611983">
        <w:t>Créer Sujet ;</w:t>
      </w:r>
    </w:p>
    <w:p w:rsidR="002A3860" w:rsidRDefault="002A3860" w:rsidP="00491751">
      <w:pPr>
        <w:pStyle w:val="paragraphe1"/>
      </w:pPr>
    </w:p>
    <w:p w:rsidR="002A3860" w:rsidRDefault="002A3860" w:rsidP="00491751">
      <w:pPr>
        <w:pStyle w:val="paragraphe1"/>
      </w:pPr>
      <w:r>
        <w:t>Chaque membre possède un profil où l’on peut retrouver le nombre de message qu’il a posté, son rang, sa fonction, une section divers.</w:t>
      </w:r>
    </w:p>
    <w:p w:rsidR="00DA1719" w:rsidRDefault="00DA1719" w:rsidP="00491751">
      <w:pPr>
        <w:pStyle w:val="paragraphe1"/>
      </w:pPr>
    </w:p>
    <w:p w:rsidR="00DA1719" w:rsidRDefault="00DA1719" w:rsidP="00491751">
      <w:pPr>
        <w:pStyle w:val="paragraphe1"/>
      </w:pPr>
      <w:r>
        <w:t>Un membre est caractérisé par un Pseudo, un mot de passe, une adresse mail et une date d’inscription.</w:t>
      </w:r>
    </w:p>
    <w:p w:rsidR="0097336B" w:rsidRDefault="0097336B" w:rsidP="00491751">
      <w:pPr>
        <w:pStyle w:val="paragraphe1"/>
      </w:pPr>
    </w:p>
    <w:p w:rsidR="0097336B" w:rsidRDefault="0097336B" w:rsidP="00491751">
      <w:pPr>
        <w:pStyle w:val="paragraphe1"/>
      </w:pPr>
      <w:r>
        <w:t>Un Forum est Caractérisé par un nom et une description</w:t>
      </w:r>
      <w:r w:rsidR="000E1676">
        <w:t>, pareil pour les sous-forum.</w:t>
      </w:r>
    </w:p>
    <w:p w:rsidR="00344844" w:rsidRDefault="00344844" w:rsidP="00491751">
      <w:pPr>
        <w:pStyle w:val="paragraphe1"/>
      </w:pPr>
    </w:p>
    <w:p w:rsidR="00344844" w:rsidRDefault="00546CDE" w:rsidP="00491751">
      <w:pPr>
        <w:pStyle w:val="paragraphe1"/>
      </w:pPr>
      <w:r>
        <w:t>Un sujet est caractérisé par un titre et un message d’introduction.</w:t>
      </w:r>
    </w:p>
    <w:p w:rsidR="008D54BE" w:rsidRDefault="008D54BE" w:rsidP="00491751">
      <w:pPr>
        <w:pStyle w:val="paragraphe1"/>
      </w:pPr>
    </w:p>
    <w:p w:rsidR="001F0DA2" w:rsidRDefault="001F0DA2" w:rsidP="00491751">
      <w:pPr>
        <w:pStyle w:val="paragraphe1"/>
        <w:rPr>
          <w:b/>
          <w:sz w:val="24"/>
          <w:u w:val="single"/>
        </w:rPr>
      </w:pPr>
      <w:r w:rsidRPr="001F0DA2">
        <w:rPr>
          <w:b/>
          <w:sz w:val="24"/>
          <w:u w:val="single"/>
        </w:rPr>
        <w:t>Si le temps le permet :</w:t>
      </w:r>
    </w:p>
    <w:p w:rsidR="001F0DA2" w:rsidRDefault="001F0DA2" w:rsidP="00491751">
      <w:pPr>
        <w:pStyle w:val="paragraphe1"/>
      </w:pPr>
      <w:r>
        <w:t>Mise en place d’un système de newsletter en ligne ;</w:t>
      </w:r>
    </w:p>
    <w:p w:rsidR="001F0DA2" w:rsidRDefault="001F0DA2" w:rsidP="00491751">
      <w:pPr>
        <w:pStyle w:val="paragraphe1"/>
      </w:pPr>
      <w:r>
        <w:t>Mise en place d’un système de désins</w:t>
      </w:r>
      <w:r w:rsidR="00444AB6">
        <w:t xml:space="preserve">cription avec gestion des </w:t>
      </w:r>
      <w:proofErr w:type="spellStart"/>
      <w:r w:rsidR="00444AB6">
        <w:t>posts</w:t>
      </w:r>
      <w:proofErr w:type="spellEnd"/>
      <w:r w:rsidR="00444AB6">
        <w:t> ;</w:t>
      </w:r>
    </w:p>
    <w:p w:rsidR="00444AB6" w:rsidRPr="001F0DA2" w:rsidRDefault="00444AB6" w:rsidP="00491751">
      <w:pPr>
        <w:pStyle w:val="paragraphe1"/>
      </w:pPr>
      <w:r>
        <w:t>Mise en place d’un système de « mail </w:t>
      </w:r>
      <w:r w:rsidR="004D39A7">
        <w:t xml:space="preserve">interne </w:t>
      </w:r>
      <w:r>
        <w:t>» en ligne ;</w:t>
      </w:r>
    </w:p>
    <w:p w:rsidR="003B62CD" w:rsidRDefault="003B62CD" w:rsidP="0034690C">
      <w:pPr>
        <w:pStyle w:val="Titre1"/>
        <w:keepNext/>
        <w:keepLines/>
      </w:pPr>
      <w:r w:rsidRPr="007625C0">
        <w:t xml:space="preserve">POINTS TECHNIQUES ÉVALUÉS 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8D06A1">
        <w:trPr>
          <w:jc w:val="center"/>
        </w:trPr>
        <w:tc>
          <w:tcPr>
            <w:tcW w:w="5000" w:type="pct"/>
          </w:tcPr>
          <w:p w:rsidR="00F200E9" w:rsidRDefault="007964B2" w:rsidP="00B9184A">
            <w:pPr>
              <w:pStyle w:val="Corpsdetexte"/>
              <w:numPr>
                <w:ilvl w:val="0"/>
                <w:numId w:val="2"/>
              </w:numPr>
              <w:spacing w:after="0"/>
              <w:jc w:val="both"/>
            </w:pPr>
            <w:r>
              <w:t>Chaque rang peut faire uniquement ce qu’</w:t>
            </w:r>
            <w:r w:rsidR="00DB0762">
              <w:t>il a le droit de faire ;</w:t>
            </w:r>
          </w:p>
          <w:p w:rsidR="007964B2" w:rsidRDefault="007964B2" w:rsidP="00B9184A">
            <w:pPr>
              <w:pStyle w:val="Corpsdetexte"/>
              <w:numPr>
                <w:ilvl w:val="0"/>
                <w:numId w:val="2"/>
              </w:numPr>
              <w:spacing w:after="0"/>
              <w:jc w:val="both"/>
            </w:pPr>
            <w:r>
              <w:t>L’authentification est sécurisée ;</w:t>
            </w:r>
          </w:p>
          <w:p w:rsidR="007964B2" w:rsidRDefault="007964B2" w:rsidP="00B9184A">
            <w:pPr>
              <w:pStyle w:val="Corpsdetexte"/>
              <w:numPr>
                <w:ilvl w:val="0"/>
                <w:numId w:val="2"/>
              </w:numPr>
              <w:spacing w:after="0"/>
              <w:jc w:val="both"/>
            </w:pPr>
            <w:r>
              <w:t>Le site est fonctionnel ;</w:t>
            </w:r>
          </w:p>
          <w:p w:rsidR="007964B2" w:rsidRDefault="004B01B2" w:rsidP="00B9184A">
            <w:pPr>
              <w:pStyle w:val="Corpsdetexte"/>
              <w:numPr>
                <w:ilvl w:val="0"/>
                <w:numId w:val="2"/>
              </w:numPr>
              <w:spacing w:after="0"/>
              <w:jc w:val="both"/>
            </w:pPr>
            <w:r>
              <w:t>On peut s’inscrire sur le site ;</w:t>
            </w:r>
          </w:p>
        </w:tc>
      </w:tr>
    </w:tbl>
    <w:p w:rsidR="00684164" w:rsidRPr="007625C0" w:rsidRDefault="00684164" w:rsidP="0034690C">
      <w:pPr>
        <w:pStyle w:val="Titre1"/>
        <w:keepNext/>
        <w:keepLines/>
      </w:pPr>
      <w:r w:rsidRPr="001A0E0C">
        <w:t>V</w:t>
      </w:r>
      <w:r w:rsidRPr="007625C0">
        <w:t>ALIDATION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119"/>
        <w:gridCol w:w="3402"/>
        <w:gridCol w:w="3402"/>
      </w:tblGrid>
      <w:tr w:rsidR="00684164" w:rsidRPr="00CE4D89">
        <w:trPr>
          <w:cantSplit/>
          <w:trHeight w:val="397"/>
          <w:jc w:val="center"/>
        </w:trPr>
        <w:tc>
          <w:tcPr>
            <w:tcW w:w="3119" w:type="dxa"/>
            <w:shd w:val="clear" w:color="auto" w:fill="D9D9D9"/>
            <w:vAlign w:val="center"/>
          </w:tcPr>
          <w:p w:rsidR="00684164" w:rsidRDefault="00684164" w:rsidP="00CE4D89">
            <w:pPr>
              <w:pStyle w:val="TexteTableau"/>
              <w:keepNext/>
              <w:keepLines/>
            </w:pPr>
          </w:p>
        </w:tc>
        <w:tc>
          <w:tcPr>
            <w:tcW w:w="3402" w:type="dxa"/>
            <w:shd w:val="clear" w:color="auto" w:fill="D9D9D9"/>
            <w:vAlign w:val="center"/>
          </w:tcPr>
          <w:p w:rsidR="00684164" w:rsidRPr="00AF7342" w:rsidRDefault="00684164" w:rsidP="00CE4D89">
            <w:pPr>
              <w:pStyle w:val="TexteTableau"/>
              <w:keepNext/>
              <w:keepLines/>
            </w:pPr>
            <w:r w:rsidRPr="00AF7342">
              <w:t>Lu et approuvé le :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684164" w:rsidRPr="00AF7342" w:rsidRDefault="00684164" w:rsidP="00CE4D89">
            <w:pPr>
              <w:pStyle w:val="TexteTableau"/>
              <w:keepNext/>
              <w:keepLines/>
            </w:pPr>
            <w:r w:rsidRPr="00AF7342">
              <w:t>Signature :</w:t>
            </w:r>
          </w:p>
        </w:tc>
      </w:tr>
      <w:tr w:rsidR="00684164" w:rsidRPr="00CE4D89">
        <w:trPr>
          <w:cantSplit/>
          <w:trHeight w:val="397"/>
          <w:jc w:val="center"/>
        </w:trPr>
        <w:tc>
          <w:tcPr>
            <w:tcW w:w="3119" w:type="dxa"/>
            <w:vAlign w:val="center"/>
          </w:tcPr>
          <w:p w:rsidR="00684164" w:rsidRPr="00AF7342" w:rsidRDefault="005C1027" w:rsidP="00CE4D89">
            <w:pPr>
              <w:pStyle w:val="TexteTableau"/>
              <w:keepNext/>
              <w:keepLines/>
            </w:pPr>
            <w:r>
              <w:t>Elève</w:t>
            </w:r>
            <w:r w:rsidR="00AC459F">
              <w:t xml:space="preserve"> </w:t>
            </w:r>
            <w:r w:rsidR="00684164" w:rsidRPr="00AF7342">
              <w:t>:</w:t>
            </w:r>
          </w:p>
        </w:tc>
        <w:tc>
          <w:tcPr>
            <w:tcW w:w="3402" w:type="dxa"/>
            <w:vAlign w:val="center"/>
          </w:tcPr>
          <w:p w:rsidR="00684164" w:rsidRDefault="00684164" w:rsidP="00CE4D89">
            <w:pPr>
              <w:pStyle w:val="TexteTableau"/>
              <w:keepNext/>
              <w:keepLines/>
            </w:pPr>
          </w:p>
        </w:tc>
        <w:tc>
          <w:tcPr>
            <w:tcW w:w="3402" w:type="dxa"/>
            <w:vAlign w:val="center"/>
          </w:tcPr>
          <w:p w:rsidR="00684164" w:rsidRDefault="00684164" w:rsidP="00CE4D89">
            <w:pPr>
              <w:pStyle w:val="TexteTableau"/>
              <w:keepNext/>
              <w:keepLines/>
            </w:pPr>
          </w:p>
        </w:tc>
      </w:tr>
      <w:tr w:rsidR="00684164" w:rsidRPr="00CE4D89">
        <w:trPr>
          <w:cantSplit/>
          <w:trHeight w:val="397"/>
          <w:jc w:val="center"/>
        </w:trPr>
        <w:tc>
          <w:tcPr>
            <w:tcW w:w="3119" w:type="dxa"/>
            <w:vAlign w:val="center"/>
          </w:tcPr>
          <w:p w:rsidR="00684164" w:rsidRPr="00AF7342" w:rsidRDefault="005C1027" w:rsidP="00CE4D89">
            <w:pPr>
              <w:pStyle w:val="TexteTableau"/>
              <w:keepNext/>
              <w:keepLines/>
            </w:pPr>
            <w:r>
              <w:t>Enseignant</w:t>
            </w:r>
            <w:r w:rsidR="00684164" w:rsidRPr="00AF7342">
              <w:t xml:space="preserve"> :</w:t>
            </w:r>
          </w:p>
        </w:tc>
        <w:tc>
          <w:tcPr>
            <w:tcW w:w="3402" w:type="dxa"/>
            <w:vAlign w:val="center"/>
          </w:tcPr>
          <w:p w:rsidR="00684164" w:rsidRDefault="00684164" w:rsidP="00CE4D89">
            <w:pPr>
              <w:pStyle w:val="TexteTableau"/>
              <w:keepNext/>
              <w:keepLines/>
            </w:pPr>
          </w:p>
        </w:tc>
        <w:tc>
          <w:tcPr>
            <w:tcW w:w="3402" w:type="dxa"/>
            <w:vAlign w:val="center"/>
          </w:tcPr>
          <w:p w:rsidR="00684164" w:rsidRDefault="00684164" w:rsidP="00CE4D89">
            <w:pPr>
              <w:pStyle w:val="TexteTableau"/>
              <w:keepNext/>
              <w:keepLines/>
            </w:pPr>
          </w:p>
        </w:tc>
      </w:tr>
    </w:tbl>
    <w:p w:rsidR="003B62CD" w:rsidRPr="00D21480" w:rsidRDefault="003B62CD" w:rsidP="00D21480">
      <w:pPr>
        <w:autoSpaceDE w:val="0"/>
        <w:autoSpaceDN w:val="0"/>
        <w:adjustRightInd w:val="0"/>
        <w:rPr>
          <w:sz w:val="2"/>
          <w:szCs w:val="2"/>
        </w:rPr>
      </w:pPr>
    </w:p>
    <w:sectPr w:rsidR="003B62CD" w:rsidRPr="00D21480" w:rsidSect="0090560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94" w:right="851" w:bottom="794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37DA" w:rsidRDefault="005E37DA">
      <w:r>
        <w:separator/>
      </w:r>
    </w:p>
  </w:endnote>
  <w:endnote w:type="continuationSeparator" w:id="0">
    <w:p w:rsidR="005E37DA" w:rsidRDefault="005E3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TM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5CC1" w:rsidRDefault="00935CC1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3" w:type="dxa"/>
      <w:tblInd w:w="108" w:type="dxa"/>
      <w:tblBorders>
        <w:top w:val="single" w:sz="12" w:space="0" w:color="auto"/>
      </w:tblBorders>
      <w:tblLook w:val="01E0" w:firstRow="1" w:lastRow="1" w:firstColumn="1" w:lastColumn="1" w:noHBand="0" w:noVBand="0"/>
    </w:tblPr>
    <w:tblGrid>
      <w:gridCol w:w="3969"/>
      <w:gridCol w:w="2268"/>
      <w:gridCol w:w="3686"/>
    </w:tblGrid>
    <w:tr w:rsidR="002D28B5" w:rsidRPr="00CE4D89">
      <w:tc>
        <w:tcPr>
          <w:tcW w:w="3969" w:type="dxa"/>
          <w:vAlign w:val="center"/>
        </w:tcPr>
        <w:p w:rsidR="002D28B5" w:rsidRPr="001B1602" w:rsidRDefault="00935CC1" w:rsidP="001B1602">
          <w:pPr>
            <w:pStyle w:val="Pieddepage"/>
            <w:tabs>
              <w:tab w:val="right" w:pos="9923"/>
            </w:tabs>
            <w:ind w:left="34"/>
            <w:rPr>
              <w:sz w:val="16"/>
              <w:szCs w:val="16"/>
              <w:lang w:val="de-DE"/>
            </w:rPr>
          </w:pPr>
          <w:r>
            <w:rPr>
              <w:sz w:val="16"/>
              <w:szCs w:val="16"/>
            </w:rPr>
            <w:fldChar w:fldCharType="begin"/>
          </w:r>
          <w:r w:rsidRPr="0090560C">
            <w:rPr>
              <w:sz w:val="16"/>
              <w:szCs w:val="16"/>
              <w:lang w:val="de-CH"/>
            </w:rPr>
            <w:instrText xml:space="preserve"> FILENAME  \* FirstCap  \* MERGEFORMAT </w:instrText>
          </w:r>
          <w:r>
            <w:rPr>
              <w:sz w:val="16"/>
              <w:szCs w:val="16"/>
            </w:rPr>
            <w:fldChar w:fldCharType="separate"/>
          </w:r>
          <w:r w:rsidR="0090560C" w:rsidRPr="0090560C">
            <w:rPr>
              <w:noProof/>
              <w:sz w:val="16"/>
              <w:szCs w:val="16"/>
              <w:lang w:val="de-CH"/>
            </w:rPr>
            <w:t>CDC-baltenspda-demomot-2eme.docx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2268" w:type="dxa"/>
          <w:vAlign w:val="center"/>
        </w:tcPr>
        <w:p w:rsidR="002D28B5" w:rsidRPr="00A97A4E" w:rsidRDefault="00B73FD4" w:rsidP="001B1602">
          <w:pPr>
            <w:pStyle w:val="Pieddepage"/>
            <w:tabs>
              <w:tab w:val="right" w:pos="9923"/>
            </w:tabs>
            <w:ind w:left="34"/>
            <w:rPr>
              <w:sz w:val="16"/>
              <w:szCs w:val="16"/>
              <w:lang w:val="de-DE"/>
            </w:rPr>
          </w:pPr>
          <w:r w:rsidRPr="00CE4D89">
            <w:rPr>
              <w:snapToGrid w:val="0"/>
              <w:sz w:val="20"/>
              <w:szCs w:val="20"/>
            </w:rPr>
            <w:t xml:space="preserve">Page </w:t>
          </w:r>
          <w:r w:rsidR="00677B98" w:rsidRPr="00CE4D89">
            <w:rPr>
              <w:snapToGrid w:val="0"/>
              <w:sz w:val="20"/>
              <w:szCs w:val="20"/>
            </w:rPr>
            <w:fldChar w:fldCharType="begin"/>
          </w:r>
          <w:r w:rsidRPr="00CE4D89">
            <w:rPr>
              <w:snapToGrid w:val="0"/>
              <w:sz w:val="20"/>
              <w:szCs w:val="20"/>
            </w:rPr>
            <w:instrText xml:space="preserve"> PAGE </w:instrText>
          </w:r>
          <w:r w:rsidR="00677B98" w:rsidRPr="00CE4D89">
            <w:rPr>
              <w:snapToGrid w:val="0"/>
              <w:sz w:val="20"/>
              <w:szCs w:val="20"/>
            </w:rPr>
            <w:fldChar w:fldCharType="separate"/>
          </w:r>
          <w:r w:rsidR="0090560C">
            <w:rPr>
              <w:noProof/>
              <w:snapToGrid w:val="0"/>
              <w:sz w:val="20"/>
              <w:szCs w:val="20"/>
            </w:rPr>
            <w:t>1</w:t>
          </w:r>
          <w:r w:rsidR="00677B98" w:rsidRPr="00CE4D89">
            <w:rPr>
              <w:snapToGrid w:val="0"/>
              <w:sz w:val="20"/>
              <w:szCs w:val="20"/>
            </w:rPr>
            <w:fldChar w:fldCharType="end"/>
          </w:r>
          <w:r w:rsidRPr="00CE4D89">
            <w:rPr>
              <w:snapToGrid w:val="0"/>
              <w:sz w:val="20"/>
              <w:szCs w:val="20"/>
            </w:rPr>
            <w:t xml:space="preserve"> sur </w:t>
          </w:r>
          <w:r w:rsidR="00677B98" w:rsidRPr="00CE4D89">
            <w:rPr>
              <w:snapToGrid w:val="0"/>
              <w:sz w:val="20"/>
              <w:szCs w:val="20"/>
            </w:rPr>
            <w:fldChar w:fldCharType="begin"/>
          </w:r>
          <w:r w:rsidRPr="00CE4D89">
            <w:rPr>
              <w:snapToGrid w:val="0"/>
              <w:sz w:val="20"/>
              <w:szCs w:val="20"/>
            </w:rPr>
            <w:instrText xml:space="preserve"> NUMPAGES </w:instrText>
          </w:r>
          <w:r w:rsidR="00677B98" w:rsidRPr="00CE4D89">
            <w:rPr>
              <w:snapToGrid w:val="0"/>
              <w:sz w:val="20"/>
              <w:szCs w:val="20"/>
            </w:rPr>
            <w:fldChar w:fldCharType="separate"/>
          </w:r>
          <w:r w:rsidR="0090560C">
            <w:rPr>
              <w:noProof/>
              <w:snapToGrid w:val="0"/>
              <w:sz w:val="20"/>
              <w:szCs w:val="20"/>
            </w:rPr>
            <w:t>2</w:t>
          </w:r>
          <w:r w:rsidR="00677B98" w:rsidRPr="00CE4D89">
            <w:rPr>
              <w:snapToGrid w:val="0"/>
              <w:sz w:val="20"/>
              <w:szCs w:val="20"/>
            </w:rPr>
            <w:fldChar w:fldCharType="end"/>
          </w:r>
        </w:p>
      </w:tc>
      <w:tc>
        <w:tcPr>
          <w:tcW w:w="3686" w:type="dxa"/>
          <w:vAlign w:val="center"/>
        </w:tcPr>
        <w:p w:rsidR="002D28B5" w:rsidRPr="00CE4D89" w:rsidRDefault="00B73FD4" w:rsidP="00B73FD4">
          <w:pPr>
            <w:pStyle w:val="Pieddepage"/>
            <w:tabs>
              <w:tab w:val="right" w:pos="9923"/>
            </w:tabs>
            <w:ind w:left="34"/>
            <w:jc w:val="center"/>
            <w:rPr>
              <w:sz w:val="16"/>
              <w:szCs w:val="16"/>
            </w:rPr>
          </w:pPr>
          <w:r w:rsidRPr="00CE4D89">
            <w:rPr>
              <w:sz w:val="16"/>
              <w:szCs w:val="16"/>
            </w:rPr>
            <w:t xml:space="preserve">Dernière </w:t>
          </w:r>
          <w:proofErr w:type="spellStart"/>
          <w:r w:rsidRPr="00CE4D89">
            <w:rPr>
              <w:sz w:val="16"/>
              <w:szCs w:val="16"/>
            </w:rPr>
            <w:t>modif</w:t>
          </w:r>
          <w:proofErr w:type="spellEnd"/>
          <w:r>
            <w:rPr>
              <w:sz w:val="16"/>
              <w:szCs w:val="16"/>
            </w:rPr>
            <w:t> :</w:t>
          </w:r>
          <w:r w:rsidRPr="00CE4D89">
            <w:rPr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t>02.12.2010</w:t>
          </w:r>
          <w:r w:rsidR="00677B98" w:rsidRPr="00CE4D89">
            <w:rPr>
              <w:sz w:val="16"/>
              <w:szCs w:val="16"/>
            </w:rPr>
            <w:fldChar w:fldCharType="begin"/>
          </w:r>
          <w:r w:rsidR="002D28B5" w:rsidRPr="00CE4D89">
            <w:rPr>
              <w:sz w:val="16"/>
              <w:szCs w:val="16"/>
            </w:rPr>
            <w:instrText xml:space="preserve">  </w:instrText>
          </w:r>
          <w:r w:rsidR="00677B98" w:rsidRPr="00CE4D89">
            <w:rPr>
              <w:sz w:val="16"/>
              <w:szCs w:val="16"/>
            </w:rPr>
            <w:fldChar w:fldCharType="end"/>
          </w:r>
        </w:p>
        <w:p w:rsidR="002D28B5" w:rsidRPr="00CE4D89" w:rsidRDefault="002D28B5" w:rsidP="00B73FD4">
          <w:pPr>
            <w:pStyle w:val="Pieddepage"/>
            <w:tabs>
              <w:tab w:val="right" w:pos="9923"/>
            </w:tabs>
            <w:ind w:left="34"/>
            <w:jc w:val="right"/>
            <w:rPr>
              <w:i/>
              <w:iCs/>
              <w:sz w:val="12"/>
              <w:szCs w:val="12"/>
            </w:rPr>
          </w:pPr>
        </w:p>
      </w:tc>
    </w:tr>
  </w:tbl>
  <w:p w:rsidR="002D28B5" w:rsidRDefault="002D28B5" w:rsidP="00D21480">
    <w:pPr>
      <w:pStyle w:val="Pieddepage"/>
      <w:tabs>
        <w:tab w:val="right" w:pos="9923"/>
      </w:tabs>
      <w:rPr>
        <w:sz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28B5" w:rsidRDefault="005E37DA" w:rsidP="004E6239">
    <w:pPr>
      <w:pStyle w:val="Pieddepage"/>
      <w:rPr>
        <w:rFonts w:cs="Arial"/>
        <w:snapToGrid w:val="0"/>
        <w:sz w:val="12"/>
      </w:rPr>
    </w:pPr>
    <w:r>
      <w:rPr>
        <w:rFonts w:cs="Arial"/>
        <w:noProof/>
        <w:sz w:val="12"/>
        <w:lang w:val="fr-CH" w:eastAsia="fr-CH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-6350</wp:posOffset>
              </wp:positionH>
              <wp:positionV relativeFrom="paragraph">
                <wp:posOffset>-1270</wp:posOffset>
              </wp:positionV>
              <wp:extent cx="6309995" cy="0"/>
              <wp:effectExtent l="12700" t="8255" r="11430" b="10795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99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134E85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.1pt" to="496.3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"/>
          </w:pict>
        </mc:Fallback>
      </mc:AlternateContent>
    </w:r>
  </w:p>
  <w:p w:rsidR="002D28B5" w:rsidRDefault="00677B98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 w:rsidRPr="00172A50">
      <w:rPr>
        <w:rFonts w:cs="Arial"/>
        <w:snapToGrid w:val="0"/>
        <w:sz w:val="12"/>
      </w:rPr>
      <w:fldChar w:fldCharType="begin"/>
    </w:r>
    <w:r w:rsidR="002D28B5" w:rsidRPr="00172A50">
      <w:rPr>
        <w:rFonts w:cs="Arial"/>
        <w:snapToGrid w:val="0"/>
        <w:sz w:val="12"/>
      </w:rPr>
      <w:instrText xml:space="preserve"> FILENAME \p </w:instrText>
    </w:r>
    <w:r w:rsidRPr="00172A50">
      <w:rPr>
        <w:rFonts w:cs="Arial"/>
        <w:snapToGrid w:val="0"/>
        <w:sz w:val="12"/>
      </w:rPr>
      <w:fldChar w:fldCharType="separate"/>
    </w:r>
    <w:r w:rsidR="0090560C">
      <w:rPr>
        <w:rFonts w:cs="Arial"/>
        <w:noProof/>
        <w:snapToGrid w:val="0"/>
        <w:sz w:val="12"/>
      </w:rPr>
      <w:t>H:\Demomot\CDC-baltenspda-demomot-2eme.docx</w:t>
    </w:r>
    <w:r w:rsidRPr="00172A50">
      <w:rPr>
        <w:rFonts w:cs="Arial"/>
        <w:snapToGrid w:val="0"/>
        <w:sz w:val="12"/>
      </w:rPr>
      <w:fldChar w:fldCharType="end"/>
    </w:r>
    <w:r w:rsidR="002D28B5">
      <w:rPr>
        <w:rFonts w:cs="Arial"/>
        <w:snapToGrid w:val="0"/>
        <w:sz w:val="12"/>
      </w:rPr>
      <w:tab/>
    </w:r>
    <w:r w:rsidR="002D28B5">
      <w:rPr>
        <w:rFonts w:cs="Arial"/>
        <w:snapToGrid w:val="0"/>
        <w:sz w:val="12"/>
      </w:rPr>
      <w:tab/>
      <w:t>Version du 1.08.03</w:t>
    </w:r>
  </w:p>
  <w:p w:rsidR="002D28B5" w:rsidRDefault="002D28B5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Auteur : PAT</w:t>
    </w:r>
  </w:p>
  <w:p w:rsidR="002D28B5" w:rsidRDefault="002D28B5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Mise à jour : PAT</w:t>
    </w:r>
    <w:r>
      <w:rPr>
        <w:rFonts w:cs="Arial"/>
        <w:snapToGrid w:val="0"/>
        <w:sz w:val="12"/>
      </w:rPr>
      <w:tab/>
    </w:r>
    <w:r>
      <w:rPr>
        <w:rFonts w:cs="Arial"/>
        <w:snapToGrid w:val="0"/>
        <w:sz w:val="12"/>
      </w:rPr>
      <w:tab/>
      <w:t xml:space="preserve">Imprimé le </w:t>
    </w:r>
    <w:r w:rsidR="00677B98"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"dd/MM/yyyy" </w:instrText>
    </w:r>
    <w:r w:rsidR="00677B98">
      <w:rPr>
        <w:rFonts w:cs="Arial"/>
        <w:snapToGrid w:val="0"/>
        <w:sz w:val="12"/>
      </w:rPr>
      <w:fldChar w:fldCharType="separate"/>
    </w:r>
    <w:r w:rsidR="0090560C">
      <w:rPr>
        <w:rFonts w:cs="Arial"/>
        <w:noProof/>
        <w:snapToGrid w:val="0"/>
        <w:sz w:val="12"/>
      </w:rPr>
      <w:t>30/05/2016</w:t>
    </w:r>
    <w:r w:rsidR="00677B98">
      <w:rPr>
        <w:rFonts w:cs="Arial"/>
        <w:snapToGrid w:val="0"/>
        <w:sz w:val="12"/>
      </w:rPr>
      <w:fldChar w:fldCharType="end"/>
    </w:r>
    <w:r>
      <w:rPr>
        <w:rFonts w:cs="Arial"/>
        <w:snapToGrid w:val="0"/>
        <w:sz w:val="12"/>
      </w:rPr>
      <w:t xml:space="preserve"> à </w:t>
    </w:r>
    <w:r w:rsidR="00677B98"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"HH:mm" </w:instrText>
    </w:r>
    <w:r w:rsidR="00677B98">
      <w:rPr>
        <w:rFonts w:cs="Arial"/>
        <w:snapToGrid w:val="0"/>
        <w:sz w:val="12"/>
      </w:rPr>
      <w:fldChar w:fldCharType="separate"/>
    </w:r>
    <w:r w:rsidR="0090560C">
      <w:rPr>
        <w:rFonts w:cs="Arial"/>
        <w:noProof/>
        <w:snapToGrid w:val="0"/>
        <w:sz w:val="12"/>
      </w:rPr>
      <w:t>10:17</w:t>
    </w:r>
    <w:r w:rsidR="00677B98">
      <w:rPr>
        <w:rFonts w:cs="Arial"/>
        <w:snapToGrid w:val="0"/>
        <w:sz w:val="12"/>
      </w:rPr>
      <w:fldChar w:fldCharType="end"/>
    </w:r>
  </w:p>
  <w:p w:rsidR="002D28B5" w:rsidRDefault="002D28B5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</w:p>
  <w:p w:rsidR="002D28B5" w:rsidRDefault="002D28B5" w:rsidP="00CA562D">
    <w:pPr>
      <w:pStyle w:val="Pieddepage"/>
      <w:tabs>
        <w:tab w:val="clear" w:pos="9072"/>
        <w:tab w:val="right" w:pos="9923"/>
      </w:tabs>
      <w:jc w:val="center"/>
      <w:rPr>
        <w:rFonts w:cs="Arial"/>
        <w:snapToGrid w:val="0"/>
        <w:sz w:val="12"/>
      </w:rPr>
    </w:pPr>
    <w:r w:rsidRPr="00CA562D">
      <w:rPr>
        <w:rFonts w:cs="Arial"/>
        <w:snapToGrid w:val="0"/>
        <w:sz w:val="12"/>
      </w:rPr>
      <w:t xml:space="preserve">Page </w:t>
    </w:r>
    <w:r w:rsidR="00677B98"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PAGE </w:instrText>
    </w:r>
    <w:r w:rsidR="00677B98" w:rsidRPr="00CA562D">
      <w:rPr>
        <w:rFonts w:cs="Arial"/>
        <w:snapToGrid w:val="0"/>
        <w:sz w:val="12"/>
      </w:rPr>
      <w:fldChar w:fldCharType="separate"/>
    </w:r>
    <w:r>
      <w:rPr>
        <w:rFonts w:cs="Arial"/>
        <w:noProof/>
        <w:snapToGrid w:val="0"/>
        <w:sz w:val="12"/>
      </w:rPr>
      <w:t>1</w:t>
    </w:r>
    <w:r w:rsidR="00677B98" w:rsidRPr="00CA562D">
      <w:rPr>
        <w:rFonts w:cs="Arial"/>
        <w:snapToGrid w:val="0"/>
        <w:sz w:val="12"/>
      </w:rPr>
      <w:fldChar w:fldCharType="end"/>
    </w:r>
    <w:r w:rsidRPr="00CA562D">
      <w:rPr>
        <w:rFonts w:cs="Arial"/>
        <w:snapToGrid w:val="0"/>
        <w:sz w:val="12"/>
      </w:rPr>
      <w:t xml:space="preserve"> sur </w:t>
    </w:r>
    <w:r w:rsidR="00677B98"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NUMPAGES </w:instrText>
    </w:r>
    <w:r w:rsidR="00677B98" w:rsidRPr="00CA562D">
      <w:rPr>
        <w:rFonts w:cs="Arial"/>
        <w:snapToGrid w:val="0"/>
        <w:sz w:val="12"/>
      </w:rPr>
      <w:fldChar w:fldCharType="separate"/>
    </w:r>
    <w:r w:rsidR="0090560C">
      <w:rPr>
        <w:rFonts w:cs="Arial"/>
        <w:noProof/>
        <w:snapToGrid w:val="0"/>
        <w:sz w:val="12"/>
      </w:rPr>
      <w:t>1</w:t>
    </w:r>
    <w:r w:rsidR="00677B98" w:rsidRPr="00CA562D">
      <w:rPr>
        <w:rFonts w:cs="Arial"/>
        <w:snapToGrid w:val="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37DA" w:rsidRDefault="005E37DA">
      <w:r>
        <w:separator/>
      </w:r>
    </w:p>
  </w:footnote>
  <w:footnote w:type="continuationSeparator" w:id="0">
    <w:p w:rsidR="005E37DA" w:rsidRDefault="005E37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5CC1" w:rsidRDefault="00935CC1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28B5" w:rsidRPr="00B73FD4" w:rsidRDefault="00B73FD4" w:rsidP="00031C09">
    <w:pPr>
      <w:pStyle w:val="En-tte"/>
      <w:rPr>
        <w:sz w:val="24"/>
        <w:szCs w:val="24"/>
      </w:rPr>
    </w:pPr>
    <w:r w:rsidRPr="00B73FD4">
      <w:rPr>
        <w:sz w:val="24"/>
        <w:szCs w:val="24"/>
      </w:rPr>
      <w:tab/>
      <w:t>Cahier des charges</w:t>
    </w:r>
    <w:r w:rsidRPr="00B73FD4">
      <w:rPr>
        <w:sz w:val="24"/>
        <w:szCs w:val="24"/>
      </w:rPr>
      <w:tab/>
    </w:r>
    <w:proofErr w:type="spellStart"/>
    <w:r w:rsidR="00031DE9">
      <w:rPr>
        <w:sz w:val="24"/>
        <w:szCs w:val="24"/>
      </w:rPr>
      <w:t>DemoMot</w:t>
    </w:r>
    <w:proofErr w:type="spell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54" w:type="dxa"/>
      <w:tblInd w:w="97" w:type="dxa"/>
      <w:tblBorders>
        <w:bottom w:val="single" w:sz="12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07"/>
      <w:gridCol w:w="2410"/>
      <w:gridCol w:w="6237"/>
    </w:tblGrid>
    <w:tr w:rsidR="002D28B5">
      <w:trPr>
        <w:trHeight w:val="363"/>
      </w:trPr>
      <w:tc>
        <w:tcPr>
          <w:tcW w:w="1107" w:type="dxa"/>
        </w:tcPr>
        <w:p w:rsidR="002D28B5" w:rsidRDefault="002D28B5">
          <w:pPr>
            <w:pStyle w:val="En-tte"/>
            <w:rPr>
              <w:sz w:val="2"/>
            </w:rPr>
          </w:pPr>
        </w:p>
        <w:p w:rsidR="002D28B5" w:rsidRPr="004E6239" w:rsidRDefault="002D28B5" w:rsidP="004E6239">
          <w:pPr>
            <w:tabs>
              <w:tab w:val="right" w:pos="1845"/>
            </w:tabs>
            <w:rPr>
              <w:rFonts w:ascii="ETML" w:hAnsi="ETML"/>
            </w:rPr>
          </w:pPr>
          <w:r w:rsidRPr="004E6239">
            <w:rPr>
              <w:rFonts w:ascii="ETML" w:hAnsi="ETML"/>
            </w:rPr>
            <w:t>ETML</w:t>
          </w:r>
          <w:r>
            <w:rPr>
              <w:rFonts w:ascii="ETML" w:hAnsi="ETML"/>
            </w:rPr>
            <w:tab/>
          </w:r>
        </w:p>
      </w:tc>
      <w:tc>
        <w:tcPr>
          <w:tcW w:w="2410" w:type="dxa"/>
          <w:tcBorders>
            <w:top w:val="nil"/>
            <w:bottom w:val="single" w:sz="12" w:space="0" w:color="auto"/>
            <w:right w:val="nil"/>
          </w:tcBorders>
          <w:vAlign w:val="center"/>
        </w:tcPr>
        <w:p w:rsidR="002D28B5" w:rsidRPr="005D3884" w:rsidRDefault="002D28B5" w:rsidP="004E6239">
          <w:pPr>
            <w:pStyle w:val="En-tte"/>
            <w:rPr>
              <w:i/>
              <w:iCs/>
              <w:sz w:val="2"/>
            </w:rPr>
          </w:pPr>
        </w:p>
        <w:p w:rsidR="002D28B5" w:rsidRPr="004E6239" w:rsidRDefault="002D28B5" w:rsidP="005D3884">
          <w:pPr>
            <w:ind w:left="-70"/>
            <w:rPr>
              <w:sz w:val="16"/>
              <w:szCs w:val="16"/>
            </w:rPr>
          </w:pPr>
          <w:r w:rsidRPr="005D3884">
            <w:rPr>
              <w:i/>
              <w:iCs/>
              <w:sz w:val="16"/>
              <w:szCs w:val="16"/>
            </w:rPr>
            <w:t>Section informatique</w:t>
          </w:r>
        </w:p>
      </w:tc>
      <w:tc>
        <w:tcPr>
          <w:tcW w:w="6237" w:type="dxa"/>
          <w:tcBorders>
            <w:left w:val="nil"/>
          </w:tcBorders>
        </w:tcPr>
        <w:p w:rsidR="002D28B5" w:rsidRPr="004E6239" w:rsidRDefault="002D28B5" w:rsidP="004E6239">
          <w:pPr>
            <w:jc w:val="right"/>
          </w:pPr>
          <w:r>
            <w:t xml:space="preserve">Projet : </w:t>
          </w:r>
          <w:proofErr w:type="spellStart"/>
          <w:r>
            <w:t>xxxxxx</w:t>
          </w:r>
          <w:proofErr w:type="spellEnd"/>
        </w:p>
      </w:tc>
    </w:tr>
  </w:tbl>
  <w:p w:rsidR="002D28B5" w:rsidRDefault="002D28B5">
    <w:pPr>
      <w:pStyle w:val="En-tte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.15pt;height:12.6pt" o:bullet="t">
        <v:imagedata r:id="rId1" o:title="BD21302_"/>
      </v:shape>
    </w:pict>
  </w:numPicBullet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C5DEC"/>
    <w:multiLevelType w:val="hybridMultilevel"/>
    <w:tmpl w:val="EE48DE6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0765E"/>
    <w:multiLevelType w:val="hybridMultilevel"/>
    <w:tmpl w:val="F9D03352"/>
    <w:lvl w:ilvl="0" w:tplc="100C0011">
      <w:start w:val="1"/>
      <w:numFmt w:val="decimal"/>
      <w:lvlText w:val="%1)"/>
      <w:lvlJc w:val="left"/>
      <w:pPr>
        <w:ind w:left="622" w:hanging="360"/>
      </w:pPr>
      <w:rPr>
        <w:rFonts w:hint="default"/>
      </w:rPr>
    </w:lvl>
    <w:lvl w:ilvl="1" w:tplc="100C0003" w:tentative="1">
      <w:start w:val="1"/>
      <w:numFmt w:val="bullet"/>
      <w:lvlText w:val="o"/>
      <w:lvlJc w:val="left"/>
      <w:pPr>
        <w:ind w:left="134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78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50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22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94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66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382" w:hanging="360"/>
      </w:pPr>
      <w:rPr>
        <w:rFonts w:ascii="Wingdings" w:hAnsi="Wingdings" w:hint="default"/>
      </w:rPr>
    </w:lvl>
  </w:abstractNum>
  <w:abstractNum w:abstractNumId="3" w15:restartNumberingAfterBreak="0">
    <w:nsid w:val="0B5746A4"/>
    <w:multiLevelType w:val="hybridMultilevel"/>
    <w:tmpl w:val="EE48DE6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3749B8"/>
    <w:multiLevelType w:val="hybridMultilevel"/>
    <w:tmpl w:val="9C6A1EFE"/>
    <w:lvl w:ilvl="0" w:tplc="040C0001">
      <w:start w:val="1"/>
      <w:numFmt w:val="bullet"/>
      <w:lvlText w:val=""/>
      <w:lvlJc w:val="left"/>
      <w:pPr>
        <w:tabs>
          <w:tab w:val="num" w:pos="1174"/>
        </w:tabs>
        <w:ind w:left="117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94"/>
        </w:tabs>
        <w:ind w:left="18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614"/>
        </w:tabs>
        <w:ind w:left="26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5" w15:restartNumberingAfterBreak="0">
    <w:nsid w:val="258630E6"/>
    <w:multiLevelType w:val="hybridMultilevel"/>
    <w:tmpl w:val="2A6A8172"/>
    <w:lvl w:ilvl="0" w:tplc="040C0001">
      <w:start w:val="1"/>
      <w:numFmt w:val="bullet"/>
      <w:lvlText w:val=""/>
      <w:lvlJc w:val="left"/>
      <w:pPr>
        <w:tabs>
          <w:tab w:val="num" w:pos="1174"/>
        </w:tabs>
        <w:ind w:left="117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94"/>
        </w:tabs>
        <w:ind w:left="18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614"/>
        </w:tabs>
        <w:ind w:left="26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6" w15:restartNumberingAfterBreak="0">
    <w:nsid w:val="260B1A8D"/>
    <w:multiLevelType w:val="hybridMultilevel"/>
    <w:tmpl w:val="9AD215B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566A89"/>
    <w:multiLevelType w:val="multilevel"/>
    <w:tmpl w:val="12E2BDB4"/>
    <w:lvl w:ilvl="0">
      <w:start w:val="1"/>
      <w:numFmt w:val="decimal"/>
      <w:pStyle w:val="Titre1"/>
      <w:lvlText w:val="%1"/>
      <w:lvlJc w:val="left"/>
      <w:pPr>
        <w:tabs>
          <w:tab w:val="num" w:pos="568"/>
        </w:tabs>
        <w:ind w:left="114" w:firstLine="17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8" w15:restartNumberingAfterBreak="0">
    <w:nsid w:val="27895B39"/>
    <w:multiLevelType w:val="hybridMultilevel"/>
    <w:tmpl w:val="A60E0CB2"/>
    <w:lvl w:ilvl="0" w:tplc="C1AEBC06">
      <w:start w:val="1"/>
      <w:numFmt w:val="bullet"/>
      <w:lvlText w:val="-"/>
      <w:lvlJc w:val="left"/>
      <w:pPr>
        <w:ind w:left="786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32D31232"/>
    <w:multiLevelType w:val="hybridMultilevel"/>
    <w:tmpl w:val="7660D0D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0E2FE0"/>
    <w:multiLevelType w:val="hybridMultilevel"/>
    <w:tmpl w:val="7660D0D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4463F3"/>
    <w:multiLevelType w:val="hybridMultilevel"/>
    <w:tmpl w:val="1EAAA678"/>
    <w:lvl w:ilvl="0" w:tplc="274840A4">
      <w:start w:val="1"/>
      <w:numFmt w:val="bullet"/>
      <w:lvlText w:val="-"/>
      <w:lvlJc w:val="left"/>
      <w:pPr>
        <w:ind w:left="1095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2" w15:restartNumberingAfterBreak="0">
    <w:nsid w:val="55306C34"/>
    <w:multiLevelType w:val="hybridMultilevel"/>
    <w:tmpl w:val="788893D0"/>
    <w:lvl w:ilvl="0" w:tplc="6E44BC0A">
      <w:start w:val="1"/>
      <w:numFmt w:val="decimal"/>
      <w:lvlText w:val="%1)"/>
      <w:lvlJc w:val="left"/>
      <w:pPr>
        <w:ind w:left="622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342" w:hanging="360"/>
      </w:pPr>
    </w:lvl>
    <w:lvl w:ilvl="2" w:tplc="100C001B" w:tentative="1">
      <w:start w:val="1"/>
      <w:numFmt w:val="lowerRoman"/>
      <w:lvlText w:val="%3."/>
      <w:lvlJc w:val="right"/>
      <w:pPr>
        <w:ind w:left="2062" w:hanging="180"/>
      </w:pPr>
    </w:lvl>
    <w:lvl w:ilvl="3" w:tplc="100C000F" w:tentative="1">
      <w:start w:val="1"/>
      <w:numFmt w:val="decimal"/>
      <w:lvlText w:val="%4."/>
      <w:lvlJc w:val="left"/>
      <w:pPr>
        <w:ind w:left="2782" w:hanging="360"/>
      </w:pPr>
    </w:lvl>
    <w:lvl w:ilvl="4" w:tplc="100C0019" w:tentative="1">
      <w:start w:val="1"/>
      <w:numFmt w:val="lowerLetter"/>
      <w:lvlText w:val="%5."/>
      <w:lvlJc w:val="left"/>
      <w:pPr>
        <w:ind w:left="3502" w:hanging="360"/>
      </w:pPr>
    </w:lvl>
    <w:lvl w:ilvl="5" w:tplc="100C001B" w:tentative="1">
      <w:start w:val="1"/>
      <w:numFmt w:val="lowerRoman"/>
      <w:lvlText w:val="%6."/>
      <w:lvlJc w:val="right"/>
      <w:pPr>
        <w:ind w:left="4222" w:hanging="180"/>
      </w:pPr>
    </w:lvl>
    <w:lvl w:ilvl="6" w:tplc="100C000F" w:tentative="1">
      <w:start w:val="1"/>
      <w:numFmt w:val="decimal"/>
      <w:lvlText w:val="%7."/>
      <w:lvlJc w:val="left"/>
      <w:pPr>
        <w:ind w:left="4942" w:hanging="360"/>
      </w:pPr>
    </w:lvl>
    <w:lvl w:ilvl="7" w:tplc="100C0019" w:tentative="1">
      <w:start w:val="1"/>
      <w:numFmt w:val="lowerLetter"/>
      <w:lvlText w:val="%8."/>
      <w:lvlJc w:val="left"/>
      <w:pPr>
        <w:ind w:left="5662" w:hanging="360"/>
      </w:pPr>
    </w:lvl>
    <w:lvl w:ilvl="8" w:tplc="100C001B" w:tentative="1">
      <w:start w:val="1"/>
      <w:numFmt w:val="lowerRoman"/>
      <w:lvlText w:val="%9."/>
      <w:lvlJc w:val="right"/>
      <w:pPr>
        <w:ind w:left="6382" w:hanging="180"/>
      </w:pPr>
    </w:lvl>
  </w:abstractNum>
  <w:abstractNum w:abstractNumId="13" w15:restartNumberingAfterBreak="0">
    <w:nsid w:val="5EC621FC"/>
    <w:multiLevelType w:val="hybridMultilevel"/>
    <w:tmpl w:val="9AD215B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AF52D2"/>
    <w:multiLevelType w:val="hybridMultilevel"/>
    <w:tmpl w:val="7660D0D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203A1F"/>
    <w:multiLevelType w:val="hybridMultilevel"/>
    <w:tmpl w:val="E0907232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4"/>
  </w:num>
  <w:num w:numId="5">
    <w:abstractNumId w:val="7"/>
  </w:num>
  <w:num w:numId="6">
    <w:abstractNumId w:val="10"/>
  </w:num>
  <w:num w:numId="7">
    <w:abstractNumId w:val="14"/>
  </w:num>
  <w:num w:numId="8">
    <w:abstractNumId w:val="9"/>
  </w:num>
  <w:num w:numId="9">
    <w:abstractNumId w:val="6"/>
  </w:num>
  <w:num w:numId="10">
    <w:abstractNumId w:val="1"/>
  </w:num>
  <w:num w:numId="11">
    <w:abstractNumId w:val="3"/>
  </w:num>
  <w:num w:numId="12">
    <w:abstractNumId w:val="13"/>
  </w:num>
  <w:num w:numId="13">
    <w:abstractNumId w:val="15"/>
  </w:num>
  <w:num w:numId="14">
    <w:abstractNumId w:val="2"/>
  </w:num>
  <w:num w:numId="15">
    <w:abstractNumId w:val="12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  <w:num w:numId="23">
    <w:abstractNumId w:val="8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37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7DA"/>
    <w:rsid w:val="000035E3"/>
    <w:rsid w:val="000071AD"/>
    <w:rsid w:val="000077D0"/>
    <w:rsid w:val="00012E82"/>
    <w:rsid w:val="00014221"/>
    <w:rsid w:val="000155E1"/>
    <w:rsid w:val="00016BC1"/>
    <w:rsid w:val="0002239A"/>
    <w:rsid w:val="00022403"/>
    <w:rsid w:val="0002338E"/>
    <w:rsid w:val="000249B4"/>
    <w:rsid w:val="0002717B"/>
    <w:rsid w:val="000319A6"/>
    <w:rsid w:val="00031C09"/>
    <w:rsid w:val="00031DE9"/>
    <w:rsid w:val="00033DF2"/>
    <w:rsid w:val="00034C6C"/>
    <w:rsid w:val="00034D55"/>
    <w:rsid w:val="0003755F"/>
    <w:rsid w:val="000424E9"/>
    <w:rsid w:val="00042C31"/>
    <w:rsid w:val="00043447"/>
    <w:rsid w:val="0004527A"/>
    <w:rsid w:val="000537E0"/>
    <w:rsid w:val="000613B8"/>
    <w:rsid w:val="00063F40"/>
    <w:rsid w:val="0006404B"/>
    <w:rsid w:val="0007050B"/>
    <w:rsid w:val="00070FB8"/>
    <w:rsid w:val="000714B6"/>
    <w:rsid w:val="000733DC"/>
    <w:rsid w:val="000779E1"/>
    <w:rsid w:val="00080D09"/>
    <w:rsid w:val="00085283"/>
    <w:rsid w:val="00085790"/>
    <w:rsid w:val="00087FE4"/>
    <w:rsid w:val="00090E35"/>
    <w:rsid w:val="00091714"/>
    <w:rsid w:val="00093B7A"/>
    <w:rsid w:val="00096747"/>
    <w:rsid w:val="000A1569"/>
    <w:rsid w:val="000A49C7"/>
    <w:rsid w:val="000A6BD5"/>
    <w:rsid w:val="000B5600"/>
    <w:rsid w:val="000B6889"/>
    <w:rsid w:val="000C24DD"/>
    <w:rsid w:val="000C29F2"/>
    <w:rsid w:val="000C48C0"/>
    <w:rsid w:val="000C4B1C"/>
    <w:rsid w:val="000C7932"/>
    <w:rsid w:val="000D06D5"/>
    <w:rsid w:val="000D1FB9"/>
    <w:rsid w:val="000D238B"/>
    <w:rsid w:val="000D2795"/>
    <w:rsid w:val="000D31A0"/>
    <w:rsid w:val="000D569C"/>
    <w:rsid w:val="000D5881"/>
    <w:rsid w:val="000D6FCF"/>
    <w:rsid w:val="000E1676"/>
    <w:rsid w:val="000E257C"/>
    <w:rsid w:val="000E28A7"/>
    <w:rsid w:val="000E4799"/>
    <w:rsid w:val="000E6776"/>
    <w:rsid w:val="000E6CC2"/>
    <w:rsid w:val="000F1E8C"/>
    <w:rsid w:val="000F1F81"/>
    <w:rsid w:val="000F28D8"/>
    <w:rsid w:val="000F3D2E"/>
    <w:rsid w:val="000F3FF0"/>
    <w:rsid w:val="000F4344"/>
    <w:rsid w:val="000F6757"/>
    <w:rsid w:val="00102A14"/>
    <w:rsid w:val="00104DC8"/>
    <w:rsid w:val="00105905"/>
    <w:rsid w:val="0011137F"/>
    <w:rsid w:val="00111CB8"/>
    <w:rsid w:val="001140D0"/>
    <w:rsid w:val="00114E0A"/>
    <w:rsid w:val="00115B30"/>
    <w:rsid w:val="00116C76"/>
    <w:rsid w:val="001229CC"/>
    <w:rsid w:val="0012683C"/>
    <w:rsid w:val="00126A3B"/>
    <w:rsid w:val="00127263"/>
    <w:rsid w:val="00131B45"/>
    <w:rsid w:val="00132549"/>
    <w:rsid w:val="00134215"/>
    <w:rsid w:val="00135008"/>
    <w:rsid w:val="001416FC"/>
    <w:rsid w:val="00141AA2"/>
    <w:rsid w:val="00144A35"/>
    <w:rsid w:val="00150EA2"/>
    <w:rsid w:val="00166B8F"/>
    <w:rsid w:val="001707E7"/>
    <w:rsid w:val="001709C2"/>
    <w:rsid w:val="001730F8"/>
    <w:rsid w:val="001736D8"/>
    <w:rsid w:val="00173FF6"/>
    <w:rsid w:val="00174D0E"/>
    <w:rsid w:val="00176438"/>
    <w:rsid w:val="001854FF"/>
    <w:rsid w:val="00186359"/>
    <w:rsid w:val="00190DFE"/>
    <w:rsid w:val="001927AB"/>
    <w:rsid w:val="00194BD3"/>
    <w:rsid w:val="00196B0A"/>
    <w:rsid w:val="001A0E0C"/>
    <w:rsid w:val="001A1C17"/>
    <w:rsid w:val="001A7EEC"/>
    <w:rsid w:val="001B1602"/>
    <w:rsid w:val="001B264C"/>
    <w:rsid w:val="001C4861"/>
    <w:rsid w:val="001C6221"/>
    <w:rsid w:val="001C6AFD"/>
    <w:rsid w:val="001D001B"/>
    <w:rsid w:val="001D21D4"/>
    <w:rsid w:val="001D447B"/>
    <w:rsid w:val="001D5F6D"/>
    <w:rsid w:val="001D7338"/>
    <w:rsid w:val="001E3143"/>
    <w:rsid w:val="001E435B"/>
    <w:rsid w:val="001F0459"/>
    <w:rsid w:val="001F0DA2"/>
    <w:rsid w:val="001F16C6"/>
    <w:rsid w:val="00202E3E"/>
    <w:rsid w:val="002051DB"/>
    <w:rsid w:val="002157FF"/>
    <w:rsid w:val="00215DBB"/>
    <w:rsid w:val="002163FF"/>
    <w:rsid w:val="0022575F"/>
    <w:rsid w:val="00226F1D"/>
    <w:rsid w:val="00233E24"/>
    <w:rsid w:val="00235E51"/>
    <w:rsid w:val="00237A57"/>
    <w:rsid w:val="00242B4F"/>
    <w:rsid w:val="00243FCF"/>
    <w:rsid w:val="002448B9"/>
    <w:rsid w:val="002510D8"/>
    <w:rsid w:val="002517EF"/>
    <w:rsid w:val="00253A6F"/>
    <w:rsid w:val="00255D03"/>
    <w:rsid w:val="00256BD0"/>
    <w:rsid w:val="002634BE"/>
    <w:rsid w:val="00265C54"/>
    <w:rsid w:val="00276DA7"/>
    <w:rsid w:val="00277744"/>
    <w:rsid w:val="00277844"/>
    <w:rsid w:val="00280CE1"/>
    <w:rsid w:val="002912EC"/>
    <w:rsid w:val="0029153F"/>
    <w:rsid w:val="002918FC"/>
    <w:rsid w:val="00293FD2"/>
    <w:rsid w:val="00295840"/>
    <w:rsid w:val="002973A8"/>
    <w:rsid w:val="002A21C2"/>
    <w:rsid w:val="002A3860"/>
    <w:rsid w:val="002A4419"/>
    <w:rsid w:val="002A6F2D"/>
    <w:rsid w:val="002A742C"/>
    <w:rsid w:val="002B13AA"/>
    <w:rsid w:val="002C0D8C"/>
    <w:rsid w:val="002C0E36"/>
    <w:rsid w:val="002C11EA"/>
    <w:rsid w:val="002C20BA"/>
    <w:rsid w:val="002C3C2F"/>
    <w:rsid w:val="002C4DCC"/>
    <w:rsid w:val="002C6BFE"/>
    <w:rsid w:val="002D085D"/>
    <w:rsid w:val="002D0B60"/>
    <w:rsid w:val="002D28B5"/>
    <w:rsid w:val="002D356F"/>
    <w:rsid w:val="002D3F3B"/>
    <w:rsid w:val="002D7D0B"/>
    <w:rsid w:val="002E28C2"/>
    <w:rsid w:val="002E389A"/>
    <w:rsid w:val="002E65A0"/>
    <w:rsid w:val="002F028C"/>
    <w:rsid w:val="002F21DB"/>
    <w:rsid w:val="002F38C2"/>
    <w:rsid w:val="002F5FC3"/>
    <w:rsid w:val="00303796"/>
    <w:rsid w:val="003070C4"/>
    <w:rsid w:val="0031652E"/>
    <w:rsid w:val="00317468"/>
    <w:rsid w:val="00320482"/>
    <w:rsid w:val="003208F6"/>
    <w:rsid w:val="0032573A"/>
    <w:rsid w:val="003326B0"/>
    <w:rsid w:val="00333CCB"/>
    <w:rsid w:val="00334F81"/>
    <w:rsid w:val="003359DB"/>
    <w:rsid w:val="003368EB"/>
    <w:rsid w:val="00337500"/>
    <w:rsid w:val="003375E5"/>
    <w:rsid w:val="003403DA"/>
    <w:rsid w:val="00344844"/>
    <w:rsid w:val="00346508"/>
    <w:rsid w:val="0034690C"/>
    <w:rsid w:val="00346F51"/>
    <w:rsid w:val="003477CF"/>
    <w:rsid w:val="00352A07"/>
    <w:rsid w:val="00352E94"/>
    <w:rsid w:val="00356B1F"/>
    <w:rsid w:val="0035723B"/>
    <w:rsid w:val="00361762"/>
    <w:rsid w:val="00362754"/>
    <w:rsid w:val="00363F29"/>
    <w:rsid w:val="003656A3"/>
    <w:rsid w:val="00370682"/>
    <w:rsid w:val="00370BD8"/>
    <w:rsid w:val="00375E5D"/>
    <w:rsid w:val="00376563"/>
    <w:rsid w:val="00387B46"/>
    <w:rsid w:val="00392F11"/>
    <w:rsid w:val="003956EF"/>
    <w:rsid w:val="003957EA"/>
    <w:rsid w:val="00396ECB"/>
    <w:rsid w:val="003A04CC"/>
    <w:rsid w:val="003A6E55"/>
    <w:rsid w:val="003A7641"/>
    <w:rsid w:val="003A78A5"/>
    <w:rsid w:val="003B2CD8"/>
    <w:rsid w:val="003B3C18"/>
    <w:rsid w:val="003B4DEC"/>
    <w:rsid w:val="003B5B85"/>
    <w:rsid w:val="003B62CD"/>
    <w:rsid w:val="003B7A64"/>
    <w:rsid w:val="003C714C"/>
    <w:rsid w:val="003C7DD3"/>
    <w:rsid w:val="003D013F"/>
    <w:rsid w:val="003D7634"/>
    <w:rsid w:val="003E03B5"/>
    <w:rsid w:val="003E0ACD"/>
    <w:rsid w:val="003E4839"/>
    <w:rsid w:val="003F0D73"/>
    <w:rsid w:val="003F111A"/>
    <w:rsid w:val="003F39D6"/>
    <w:rsid w:val="003F5896"/>
    <w:rsid w:val="003F6AFA"/>
    <w:rsid w:val="003F6DE5"/>
    <w:rsid w:val="00402902"/>
    <w:rsid w:val="004029F3"/>
    <w:rsid w:val="00402FE3"/>
    <w:rsid w:val="00411B8A"/>
    <w:rsid w:val="00411F94"/>
    <w:rsid w:val="004123BE"/>
    <w:rsid w:val="0041527A"/>
    <w:rsid w:val="00416A9B"/>
    <w:rsid w:val="00422817"/>
    <w:rsid w:val="00426B52"/>
    <w:rsid w:val="00426F1F"/>
    <w:rsid w:val="0043156E"/>
    <w:rsid w:val="0043248F"/>
    <w:rsid w:val="0044155D"/>
    <w:rsid w:val="00444746"/>
    <w:rsid w:val="00444AB6"/>
    <w:rsid w:val="0044552D"/>
    <w:rsid w:val="00445959"/>
    <w:rsid w:val="00450D42"/>
    <w:rsid w:val="00452C81"/>
    <w:rsid w:val="00456089"/>
    <w:rsid w:val="00456ECA"/>
    <w:rsid w:val="00463E42"/>
    <w:rsid w:val="00466391"/>
    <w:rsid w:val="00467784"/>
    <w:rsid w:val="0047576C"/>
    <w:rsid w:val="00476A34"/>
    <w:rsid w:val="00480297"/>
    <w:rsid w:val="00482570"/>
    <w:rsid w:val="004850E0"/>
    <w:rsid w:val="00486A0B"/>
    <w:rsid w:val="00487DE8"/>
    <w:rsid w:val="00491403"/>
    <w:rsid w:val="00491751"/>
    <w:rsid w:val="004940A6"/>
    <w:rsid w:val="00494A37"/>
    <w:rsid w:val="0049563B"/>
    <w:rsid w:val="00496A34"/>
    <w:rsid w:val="004A216B"/>
    <w:rsid w:val="004A571A"/>
    <w:rsid w:val="004A5E91"/>
    <w:rsid w:val="004A6E1B"/>
    <w:rsid w:val="004A74A2"/>
    <w:rsid w:val="004B01B2"/>
    <w:rsid w:val="004B2A2F"/>
    <w:rsid w:val="004B2AC6"/>
    <w:rsid w:val="004C02CA"/>
    <w:rsid w:val="004D0854"/>
    <w:rsid w:val="004D1811"/>
    <w:rsid w:val="004D224E"/>
    <w:rsid w:val="004D39A7"/>
    <w:rsid w:val="004D652B"/>
    <w:rsid w:val="004D7378"/>
    <w:rsid w:val="004E1A4A"/>
    <w:rsid w:val="004E322E"/>
    <w:rsid w:val="004E6239"/>
    <w:rsid w:val="004E79BC"/>
    <w:rsid w:val="004F0DEE"/>
    <w:rsid w:val="004F2867"/>
    <w:rsid w:val="004F31B7"/>
    <w:rsid w:val="004F3475"/>
    <w:rsid w:val="0050784D"/>
    <w:rsid w:val="005101F3"/>
    <w:rsid w:val="005110B4"/>
    <w:rsid w:val="00512BA0"/>
    <w:rsid w:val="005153B4"/>
    <w:rsid w:val="00520994"/>
    <w:rsid w:val="005222F6"/>
    <w:rsid w:val="005234C3"/>
    <w:rsid w:val="00523F39"/>
    <w:rsid w:val="00527512"/>
    <w:rsid w:val="005302DF"/>
    <w:rsid w:val="0053363D"/>
    <w:rsid w:val="00535017"/>
    <w:rsid w:val="00537E67"/>
    <w:rsid w:val="00540F26"/>
    <w:rsid w:val="00541B89"/>
    <w:rsid w:val="005449AD"/>
    <w:rsid w:val="00546CDE"/>
    <w:rsid w:val="005504B6"/>
    <w:rsid w:val="005571AF"/>
    <w:rsid w:val="00561047"/>
    <w:rsid w:val="005622A6"/>
    <w:rsid w:val="00562FBC"/>
    <w:rsid w:val="00564F68"/>
    <w:rsid w:val="00565F1B"/>
    <w:rsid w:val="005665BF"/>
    <w:rsid w:val="00571277"/>
    <w:rsid w:val="00575FC8"/>
    <w:rsid w:val="0057693C"/>
    <w:rsid w:val="00577059"/>
    <w:rsid w:val="00580AD1"/>
    <w:rsid w:val="00582249"/>
    <w:rsid w:val="00582744"/>
    <w:rsid w:val="005834D1"/>
    <w:rsid w:val="005858BC"/>
    <w:rsid w:val="00592FD6"/>
    <w:rsid w:val="005A23D5"/>
    <w:rsid w:val="005B0088"/>
    <w:rsid w:val="005B1042"/>
    <w:rsid w:val="005B3BE6"/>
    <w:rsid w:val="005B6ECB"/>
    <w:rsid w:val="005B739C"/>
    <w:rsid w:val="005C0C66"/>
    <w:rsid w:val="005C1027"/>
    <w:rsid w:val="005C4893"/>
    <w:rsid w:val="005C4FA6"/>
    <w:rsid w:val="005C6C13"/>
    <w:rsid w:val="005D1DA5"/>
    <w:rsid w:val="005D3156"/>
    <w:rsid w:val="005D3884"/>
    <w:rsid w:val="005D598E"/>
    <w:rsid w:val="005E16AB"/>
    <w:rsid w:val="005E37DA"/>
    <w:rsid w:val="005E46BA"/>
    <w:rsid w:val="005E4787"/>
    <w:rsid w:val="005E5AE9"/>
    <w:rsid w:val="005E6345"/>
    <w:rsid w:val="005F29BD"/>
    <w:rsid w:val="005F3330"/>
    <w:rsid w:val="005F61FE"/>
    <w:rsid w:val="006050DC"/>
    <w:rsid w:val="00605237"/>
    <w:rsid w:val="00611983"/>
    <w:rsid w:val="00611EF0"/>
    <w:rsid w:val="006125FF"/>
    <w:rsid w:val="00620C30"/>
    <w:rsid w:val="00620DC5"/>
    <w:rsid w:val="00625535"/>
    <w:rsid w:val="00625C54"/>
    <w:rsid w:val="00627265"/>
    <w:rsid w:val="00627E7E"/>
    <w:rsid w:val="006309B6"/>
    <w:rsid w:val="00632DB8"/>
    <w:rsid w:val="00635432"/>
    <w:rsid w:val="00637C5B"/>
    <w:rsid w:val="0064018E"/>
    <w:rsid w:val="0064053C"/>
    <w:rsid w:val="00641189"/>
    <w:rsid w:val="00646548"/>
    <w:rsid w:val="00647BC2"/>
    <w:rsid w:val="006503D7"/>
    <w:rsid w:val="00650B44"/>
    <w:rsid w:val="0065262F"/>
    <w:rsid w:val="00654BCA"/>
    <w:rsid w:val="006562EF"/>
    <w:rsid w:val="006601B3"/>
    <w:rsid w:val="0066132F"/>
    <w:rsid w:val="00663A9B"/>
    <w:rsid w:val="0066783B"/>
    <w:rsid w:val="00667A58"/>
    <w:rsid w:val="006718F6"/>
    <w:rsid w:val="00677237"/>
    <w:rsid w:val="00677B98"/>
    <w:rsid w:val="00684164"/>
    <w:rsid w:val="006862F0"/>
    <w:rsid w:val="00691302"/>
    <w:rsid w:val="006936A9"/>
    <w:rsid w:val="0069794C"/>
    <w:rsid w:val="006A039D"/>
    <w:rsid w:val="006A189D"/>
    <w:rsid w:val="006A19EE"/>
    <w:rsid w:val="006A1CD3"/>
    <w:rsid w:val="006A5737"/>
    <w:rsid w:val="006B1E6F"/>
    <w:rsid w:val="006B21EA"/>
    <w:rsid w:val="006B2D7C"/>
    <w:rsid w:val="006B63EC"/>
    <w:rsid w:val="006B6AFE"/>
    <w:rsid w:val="006B7749"/>
    <w:rsid w:val="006C394C"/>
    <w:rsid w:val="006C7F26"/>
    <w:rsid w:val="006D397E"/>
    <w:rsid w:val="006D625A"/>
    <w:rsid w:val="006E250E"/>
    <w:rsid w:val="006E3020"/>
    <w:rsid w:val="006F2B04"/>
    <w:rsid w:val="006F48AC"/>
    <w:rsid w:val="006F6D29"/>
    <w:rsid w:val="007003CF"/>
    <w:rsid w:val="0070336D"/>
    <w:rsid w:val="00705E63"/>
    <w:rsid w:val="007076A9"/>
    <w:rsid w:val="00707983"/>
    <w:rsid w:val="00713251"/>
    <w:rsid w:val="00723EAA"/>
    <w:rsid w:val="00725319"/>
    <w:rsid w:val="00726D4F"/>
    <w:rsid w:val="0073088B"/>
    <w:rsid w:val="00732930"/>
    <w:rsid w:val="00734B7A"/>
    <w:rsid w:val="0073578A"/>
    <w:rsid w:val="0073662A"/>
    <w:rsid w:val="007441CF"/>
    <w:rsid w:val="00746E3D"/>
    <w:rsid w:val="00750105"/>
    <w:rsid w:val="00752C88"/>
    <w:rsid w:val="00756A7D"/>
    <w:rsid w:val="007575D2"/>
    <w:rsid w:val="0076022D"/>
    <w:rsid w:val="0076112E"/>
    <w:rsid w:val="007625C0"/>
    <w:rsid w:val="007625D7"/>
    <w:rsid w:val="007639F4"/>
    <w:rsid w:val="007673AC"/>
    <w:rsid w:val="007700BB"/>
    <w:rsid w:val="00771EED"/>
    <w:rsid w:val="00774D05"/>
    <w:rsid w:val="00775550"/>
    <w:rsid w:val="00785E2A"/>
    <w:rsid w:val="00786501"/>
    <w:rsid w:val="00786C00"/>
    <w:rsid w:val="00790386"/>
    <w:rsid w:val="0079128D"/>
    <w:rsid w:val="00793884"/>
    <w:rsid w:val="00795137"/>
    <w:rsid w:val="007958BB"/>
    <w:rsid w:val="007964B2"/>
    <w:rsid w:val="00796A81"/>
    <w:rsid w:val="00796EE9"/>
    <w:rsid w:val="00797B1D"/>
    <w:rsid w:val="00797FEE"/>
    <w:rsid w:val="007B0587"/>
    <w:rsid w:val="007B0FFC"/>
    <w:rsid w:val="007B1DCE"/>
    <w:rsid w:val="007B5113"/>
    <w:rsid w:val="007C0818"/>
    <w:rsid w:val="007C374C"/>
    <w:rsid w:val="007D2035"/>
    <w:rsid w:val="007D334F"/>
    <w:rsid w:val="007D3FC5"/>
    <w:rsid w:val="007D5F8F"/>
    <w:rsid w:val="007D7B05"/>
    <w:rsid w:val="007E029D"/>
    <w:rsid w:val="007E03D5"/>
    <w:rsid w:val="007E3C88"/>
    <w:rsid w:val="007E3D50"/>
    <w:rsid w:val="007E4179"/>
    <w:rsid w:val="007E6125"/>
    <w:rsid w:val="007F0404"/>
    <w:rsid w:val="007F18E2"/>
    <w:rsid w:val="007F68CC"/>
    <w:rsid w:val="00800CB7"/>
    <w:rsid w:val="00801925"/>
    <w:rsid w:val="00803FAD"/>
    <w:rsid w:val="008057D9"/>
    <w:rsid w:val="00806158"/>
    <w:rsid w:val="00813BB7"/>
    <w:rsid w:val="008160B5"/>
    <w:rsid w:val="00816897"/>
    <w:rsid w:val="00817941"/>
    <w:rsid w:val="00822D08"/>
    <w:rsid w:val="008233BB"/>
    <w:rsid w:val="00831DA2"/>
    <w:rsid w:val="0083424F"/>
    <w:rsid w:val="00842A6C"/>
    <w:rsid w:val="0084541B"/>
    <w:rsid w:val="00846513"/>
    <w:rsid w:val="00855714"/>
    <w:rsid w:val="00855F2B"/>
    <w:rsid w:val="00860B6D"/>
    <w:rsid w:val="00860E0E"/>
    <w:rsid w:val="008616BE"/>
    <w:rsid w:val="00862BED"/>
    <w:rsid w:val="00863757"/>
    <w:rsid w:val="00865859"/>
    <w:rsid w:val="00866607"/>
    <w:rsid w:val="008670E0"/>
    <w:rsid w:val="00870874"/>
    <w:rsid w:val="00872903"/>
    <w:rsid w:val="00875B8B"/>
    <w:rsid w:val="0087771C"/>
    <w:rsid w:val="008817AA"/>
    <w:rsid w:val="00881CE0"/>
    <w:rsid w:val="00893F17"/>
    <w:rsid w:val="008A6A90"/>
    <w:rsid w:val="008B2F7D"/>
    <w:rsid w:val="008B32E4"/>
    <w:rsid w:val="008B3480"/>
    <w:rsid w:val="008B6394"/>
    <w:rsid w:val="008B6A6B"/>
    <w:rsid w:val="008B7045"/>
    <w:rsid w:val="008C2BBB"/>
    <w:rsid w:val="008C667D"/>
    <w:rsid w:val="008C713D"/>
    <w:rsid w:val="008D06A1"/>
    <w:rsid w:val="008D366D"/>
    <w:rsid w:val="008D3A92"/>
    <w:rsid w:val="008D52EE"/>
    <w:rsid w:val="008D54BE"/>
    <w:rsid w:val="008E12B3"/>
    <w:rsid w:val="008E4C26"/>
    <w:rsid w:val="008E51F1"/>
    <w:rsid w:val="008E643A"/>
    <w:rsid w:val="008E73FF"/>
    <w:rsid w:val="008F03FA"/>
    <w:rsid w:val="008F0D46"/>
    <w:rsid w:val="008F3DF4"/>
    <w:rsid w:val="008F433C"/>
    <w:rsid w:val="008F4AFD"/>
    <w:rsid w:val="008F6173"/>
    <w:rsid w:val="008F6646"/>
    <w:rsid w:val="008F70C6"/>
    <w:rsid w:val="0090017C"/>
    <w:rsid w:val="0090560C"/>
    <w:rsid w:val="00910B12"/>
    <w:rsid w:val="009112ED"/>
    <w:rsid w:val="00914B3A"/>
    <w:rsid w:val="00922E6F"/>
    <w:rsid w:val="00924BF1"/>
    <w:rsid w:val="00925B4A"/>
    <w:rsid w:val="00926BF4"/>
    <w:rsid w:val="00931D50"/>
    <w:rsid w:val="00934384"/>
    <w:rsid w:val="00934511"/>
    <w:rsid w:val="00934D95"/>
    <w:rsid w:val="0093559E"/>
    <w:rsid w:val="00935CC1"/>
    <w:rsid w:val="009372A7"/>
    <w:rsid w:val="009403E6"/>
    <w:rsid w:val="009418FB"/>
    <w:rsid w:val="00955F94"/>
    <w:rsid w:val="00961FBF"/>
    <w:rsid w:val="00964466"/>
    <w:rsid w:val="0096784C"/>
    <w:rsid w:val="009709C2"/>
    <w:rsid w:val="0097336B"/>
    <w:rsid w:val="009735AF"/>
    <w:rsid w:val="00973B94"/>
    <w:rsid w:val="00980216"/>
    <w:rsid w:val="00997492"/>
    <w:rsid w:val="009A0163"/>
    <w:rsid w:val="009A29AD"/>
    <w:rsid w:val="009A3F92"/>
    <w:rsid w:val="009A5506"/>
    <w:rsid w:val="009A5D9F"/>
    <w:rsid w:val="009A7151"/>
    <w:rsid w:val="009B45FE"/>
    <w:rsid w:val="009B5187"/>
    <w:rsid w:val="009B536C"/>
    <w:rsid w:val="009C496D"/>
    <w:rsid w:val="009C6DF1"/>
    <w:rsid w:val="009D11B6"/>
    <w:rsid w:val="009D264D"/>
    <w:rsid w:val="009D490D"/>
    <w:rsid w:val="009D7D50"/>
    <w:rsid w:val="009E1A7D"/>
    <w:rsid w:val="009E21AE"/>
    <w:rsid w:val="009F095D"/>
    <w:rsid w:val="009F209D"/>
    <w:rsid w:val="009F218C"/>
    <w:rsid w:val="00A02670"/>
    <w:rsid w:val="00A040F1"/>
    <w:rsid w:val="00A057E6"/>
    <w:rsid w:val="00A06213"/>
    <w:rsid w:val="00A06CBB"/>
    <w:rsid w:val="00A125FD"/>
    <w:rsid w:val="00A130E6"/>
    <w:rsid w:val="00A23A1C"/>
    <w:rsid w:val="00A269CC"/>
    <w:rsid w:val="00A3568D"/>
    <w:rsid w:val="00A35D85"/>
    <w:rsid w:val="00A36BE4"/>
    <w:rsid w:val="00A41CE9"/>
    <w:rsid w:val="00A44864"/>
    <w:rsid w:val="00A474DA"/>
    <w:rsid w:val="00A51124"/>
    <w:rsid w:val="00A52BDE"/>
    <w:rsid w:val="00A53829"/>
    <w:rsid w:val="00A562B2"/>
    <w:rsid w:val="00A56FC1"/>
    <w:rsid w:val="00A57AB3"/>
    <w:rsid w:val="00A6002D"/>
    <w:rsid w:val="00A63154"/>
    <w:rsid w:val="00A64031"/>
    <w:rsid w:val="00A64032"/>
    <w:rsid w:val="00A65378"/>
    <w:rsid w:val="00A65554"/>
    <w:rsid w:val="00A67183"/>
    <w:rsid w:val="00A70F0F"/>
    <w:rsid w:val="00A83235"/>
    <w:rsid w:val="00A871E5"/>
    <w:rsid w:val="00A8752D"/>
    <w:rsid w:val="00A9029B"/>
    <w:rsid w:val="00A9083E"/>
    <w:rsid w:val="00A90A36"/>
    <w:rsid w:val="00A941C6"/>
    <w:rsid w:val="00A96811"/>
    <w:rsid w:val="00A97A4E"/>
    <w:rsid w:val="00AA0DBE"/>
    <w:rsid w:val="00AA2693"/>
    <w:rsid w:val="00AA463F"/>
    <w:rsid w:val="00AB0D03"/>
    <w:rsid w:val="00AB31E3"/>
    <w:rsid w:val="00AC066C"/>
    <w:rsid w:val="00AC35AC"/>
    <w:rsid w:val="00AC365D"/>
    <w:rsid w:val="00AC459F"/>
    <w:rsid w:val="00AC57B6"/>
    <w:rsid w:val="00AD00A7"/>
    <w:rsid w:val="00AD0CC8"/>
    <w:rsid w:val="00AD2324"/>
    <w:rsid w:val="00AE2080"/>
    <w:rsid w:val="00AE35DA"/>
    <w:rsid w:val="00AE4E36"/>
    <w:rsid w:val="00AE69C4"/>
    <w:rsid w:val="00AE7C8A"/>
    <w:rsid w:val="00AF4835"/>
    <w:rsid w:val="00AF492C"/>
    <w:rsid w:val="00AF7342"/>
    <w:rsid w:val="00B0003B"/>
    <w:rsid w:val="00B0073A"/>
    <w:rsid w:val="00B02CB6"/>
    <w:rsid w:val="00B02E7D"/>
    <w:rsid w:val="00B103CF"/>
    <w:rsid w:val="00B11828"/>
    <w:rsid w:val="00B12F05"/>
    <w:rsid w:val="00B13920"/>
    <w:rsid w:val="00B175E1"/>
    <w:rsid w:val="00B21D22"/>
    <w:rsid w:val="00B22F1A"/>
    <w:rsid w:val="00B26184"/>
    <w:rsid w:val="00B26294"/>
    <w:rsid w:val="00B2638D"/>
    <w:rsid w:val="00B26C69"/>
    <w:rsid w:val="00B31236"/>
    <w:rsid w:val="00B34C75"/>
    <w:rsid w:val="00B35BB3"/>
    <w:rsid w:val="00B367AC"/>
    <w:rsid w:val="00B40118"/>
    <w:rsid w:val="00B418D4"/>
    <w:rsid w:val="00B421AC"/>
    <w:rsid w:val="00B43D4F"/>
    <w:rsid w:val="00B542FE"/>
    <w:rsid w:val="00B648E3"/>
    <w:rsid w:val="00B66752"/>
    <w:rsid w:val="00B669A9"/>
    <w:rsid w:val="00B67D48"/>
    <w:rsid w:val="00B713E7"/>
    <w:rsid w:val="00B715B3"/>
    <w:rsid w:val="00B73FD4"/>
    <w:rsid w:val="00B81E0C"/>
    <w:rsid w:val="00B8284F"/>
    <w:rsid w:val="00B833CD"/>
    <w:rsid w:val="00B916EE"/>
    <w:rsid w:val="00B9184A"/>
    <w:rsid w:val="00B97037"/>
    <w:rsid w:val="00B975FF"/>
    <w:rsid w:val="00BA1055"/>
    <w:rsid w:val="00BA1B2E"/>
    <w:rsid w:val="00BA2E77"/>
    <w:rsid w:val="00BA59CE"/>
    <w:rsid w:val="00BA66E8"/>
    <w:rsid w:val="00BB157F"/>
    <w:rsid w:val="00BB346A"/>
    <w:rsid w:val="00BB54CF"/>
    <w:rsid w:val="00BC58B8"/>
    <w:rsid w:val="00BC5BFC"/>
    <w:rsid w:val="00BD6A0C"/>
    <w:rsid w:val="00BD6B11"/>
    <w:rsid w:val="00BE04FA"/>
    <w:rsid w:val="00BE0D05"/>
    <w:rsid w:val="00BE4F61"/>
    <w:rsid w:val="00BE5DB8"/>
    <w:rsid w:val="00BE67E9"/>
    <w:rsid w:val="00BF31F1"/>
    <w:rsid w:val="00BF3AA7"/>
    <w:rsid w:val="00BF67FD"/>
    <w:rsid w:val="00BF7C71"/>
    <w:rsid w:val="00C00BB7"/>
    <w:rsid w:val="00C02512"/>
    <w:rsid w:val="00C03BBE"/>
    <w:rsid w:val="00C04CE5"/>
    <w:rsid w:val="00C123F2"/>
    <w:rsid w:val="00C14EDF"/>
    <w:rsid w:val="00C15AE2"/>
    <w:rsid w:val="00C22709"/>
    <w:rsid w:val="00C27873"/>
    <w:rsid w:val="00C27FAE"/>
    <w:rsid w:val="00C31137"/>
    <w:rsid w:val="00C31C75"/>
    <w:rsid w:val="00C33E03"/>
    <w:rsid w:val="00C36B63"/>
    <w:rsid w:val="00C449B2"/>
    <w:rsid w:val="00C45DAE"/>
    <w:rsid w:val="00C4658F"/>
    <w:rsid w:val="00C543A0"/>
    <w:rsid w:val="00C635C1"/>
    <w:rsid w:val="00C6429F"/>
    <w:rsid w:val="00C67AF6"/>
    <w:rsid w:val="00C80F1C"/>
    <w:rsid w:val="00C86E36"/>
    <w:rsid w:val="00C92BCB"/>
    <w:rsid w:val="00C93C42"/>
    <w:rsid w:val="00C9475D"/>
    <w:rsid w:val="00CA34FD"/>
    <w:rsid w:val="00CA3EBC"/>
    <w:rsid w:val="00CA562D"/>
    <w:rsid w:val="00CA64DD"/>
    <w:rsid w:val="00CB04F0"/>
    <w:rsid w:val="00CB3319"/>
    <w:rsid w:val="00CC0B22"/>
    <w:rsid w:val="00CC2C68"/>
    <w:rsid w:val="00CC3288"/>
    <w:rsid w:val="00CC6145"/>
    <w:rsid w:val="00CC61D3"/>
    <w:rsid w:val="00CD5082"/>
    <w:rsid w:val="00CD6139"/>
    <w:rsid w:val="00CE0641"/>
    <w:rsid w:val="00CE0A32"/>
    <w:rsid w:val="00CE1627"/>
    <w:rsid w:val="00CE3053"/>
    <w:rsid w:val="00CE4B8C"/>
    <w:rsid w:val="00CE4D89"/>
    <w:rsid w:val="00CE640A"/>
    <w:rsid w:val="00CF1F28"/>
    <w:rsid w:val="00CF23FA"/>
    <w:rsid w:val="00CF2AA7"/>
    <w:rsid w:val="00CF52ED"/>
    <w:rsid w:val="00D01EFD"/>
    <w:rsid w:val="00D03210"/>
    <w:rsid w:val="00D03B61"/>
    <w:rsid w:val="00D07FEC"/>
    <w:rsid w:val="00D100A1"/>
    <w:rsid w:val="00D11110"/>
    <w:rsid w:val="00D1164C"/>
    <w:rsid w:val="00D13F86"/>
    <w:rsid w:val="00D1486D"/>
    <w:rsid w:val="00D148AF"/>
    <w:rsid w:val="00D17841"/>
    <w:rsid w:val="00D2003F"/>
    <w:rsid w:val="00D2021D"/>
    <w:rsid w:val="00D204BD"/>
    <w:rsid w:val="00D21480"/>
    <w:rsid w:val="00D2150A"/>
    <w:rsid w:val="00D27EDD"/>
    <w:rsid w:val="00D366AC"/>
    <w:rsid w:val="00D46C5B"/>
    <w:rsid w:val="00D4723F"/>
    <w:rsid w:val="00D5078B"/>
    <w:rsid w:val="00D51E00"/>
    <w:rsid w:val="00D521A7"/>
    <w:rsid w:val="00D531A8"/>
    <w:rsid w:val="00D56241"/>
    <w:rsid w:val="00D60808"/>
    <w:rsid w:val="00D61AEF"/>
    <w:rsid w:val="00D6304D"/>
    <w:rsid w:val="00D65975"/>
    <w:rsid w:val="00D66431"/>
    <w:rsid w:val="00D67993"/>
    <w:rsid w:val="00D71B30"/>
    <w:rsid w:val="00D726FE"/>
    <w:rsid w:val="00D75918"/>
    <w:rsid w:val="00D7665D"/>
    <w:rsid w:val="00D771BA"/>
    <w:rsid w:val="00D856A8"/>
    <w:rsid w:val="00D86C65"/>
    <w:rsid w:val="00D87BB2"/>
    <w:rsid w:val="00D96DCC"/>
    <w:rsid w:val="00D97BF4"/>
    <w:rsid w:val="00DA1719"/>
    <w:rsid w:val="00DA1D92"/>
    <w:rsid w:val="00DA5AE5"/>
    <w:rsid w:val="00DA5C10"/>
    <w:rsid w:val="00DB0762"/>
    <w:rsid w:val="00DB60C0"/>
    <w:rsid w:val="00DC0B99"/>
    <w:rsid w:val="00DC3E3C"/>
    <w:rsid w:val="00DC412C"/>
    <w:rsid w:val="00DC4D97"/>
    <w:rsid w:val="00DC65D6"/>
    <w:rsid w:val="00DC789C"/>
    <w:rsid w:val="00DD0E0D"/>
    <w:rsid w:val="00DD7D9E"/>
    <w:rsid w:val="00DE7931"/>
    <w:rsid w:val="00DF1411"/>
    <w:rsid w:val="00DF2956"/>
    <w:rsid w:val="00E00695"/>
    <w:rsid w:val="00E03566"/>
    <w:rsid w:val="00E05861"/>
    <w:rsid w:val="00E05A0E"/>
    <w:rsid w:val="00E10287"/>
    <w:rsid w:val="00E11F3B"/>
    <w:rsid w:val="00E1202C"/>
    <w:rsid w:val="00E128CD"/>
    <w:rsid w:val="00E164CA"/>
    <w:rsid w:val="00E240D6"/>
    <w:rsid w:val="00E2462E"/>
    <w:rsid w:val="00E249C0"/>
    <w:rsid w:val="00E25978"/>
    <w:rsid w:val="00E26038"/>
    <w:rsid w:val="00E3433B"/>
    <w:rsid w:val="00E345A8"/>
    <w:rsid w:val="00E362F4"/>
    <w:rsid w:val="00E36F84"/>
    <w:rsid w:val="00E45D0B"/>
    <w:rsid w:val="00E50B57"/>
    <w:rsid w:val="00E53C8C"/>
    <w:rsid w:val="00E55584"/>
    <w:rsid w:val="00E612D4"/>
    <w:rsid w:val="00E62BF2"/>
    <w:rsid w:val="00E63AD2"/>
    <w:rsid w:val="00E63C0A"/>
    <w:rsid w:val="00E644D9"/>
    <w:rsid w:val="00E6584A"/>
    <w:rsid w:val="00E67BF9"/>
    <w:rsid w:val="00E7220F"/>
    <w:rsid w:val="00E766AA"/>
    <w:rsid w:val="00E8162E"/>
    <w:rsid w:val="00E82ECB"/>
    <w:rsid w:val="00E834BD"/>
    <w:rsid w:val="00E83623"/>
    <w:rsid w:val="00E84BED"/>
    <w:rsid w:val="00E94964"/>
    <w:rsid w:val="00EA0BED"/>
    <w:rsid w:val="00EA3679"/>
    <w:rsid w:val="00EA3C4F"/>
    <w:rsid w:val="00EA4400"/>
    <w:rsid w:val="00EA7D49"/>
    <w:rsid w:val="00EB1BF3"/>
    <w:rsid w:val="00EB3214"/>
    <w:rsid w:val="00EB446B"/>
    <w:rsid w:val="00EB44DE"/>
    <w:rsid w:val="00EB7824"/>
    <w:rsid w:val="00EC0A77"/>
    <w:rsid w:val="00EC297B"/>
    <w:rsid w:val="00EC365E"/>
    <w:rsid w:val="00EC49A1"/>
    <w:rsid w:val="00ED23EB"/>
    <w:rsid w:val="00ED5E11"/>
    <w:rsid w:val="00EF1C7A"/>
    <w:rsid w:val="00EF3BBD"/>
    <w:rsid w:val="00EF54F1"/>
    <w:rsid w:val="00F041A3"/>
    <w:rsid w:val="00F067B4"/>
    <w:rsid w:val="00F06D85"/>
    <w:rsid w:val="00F108E1"/>
    <w:rsid w:val="00F120F3"/>
    <w:rsid w:val="00F16ADB"/>
    <w:rsid w:val="00F200E9"/>
    <w:rsid w:val="00F20DCB"/>
    <w:rsid w:val="00F22FB7"/>
    <w:rsid w:val="00F319A3"/>
    <w:rsid w:val="00F40AC0"/>
    <w:rsid w:val="00F43042"/>
    <w:rsid w:val="00F43CAF"/>
    <w:rsid w:val="00F441BA"/>
    <w:rsid w:val="00F453D0"/>
    <w:rsid w:val="00F4789D"/>
    <w:rsid w:val="00F5195F"/>
    <w:rsid w:val="00F520F4"/>
    <w:rsid w:val="00F5238F"/>
    <w:rsid w:val="00F5257D"/>
    <w:rsid w:val="00F53171"/>
    <w:rsid w:val="00F5353F"/>
    <w:rsid w:val="00F53857"/>
    <w:rsid w:val="00F53D01"/>
    <w:rsid w:val="00F5422C"/>
    <w:rsid w:val="00F542CC"/>
    <w:rsid w:val="00F60D11"/>
    <w:rsid w:val="00F644D6"/>
    <w:rsid w:val="00F671D6"/>
    <w:rsid w:val="00F67B28"/>
    <w:rsid w:val="00F70E50"/>
    <w:rsid w:val="00F714CA"/>
    <w:rsid w:val="00F745EC"/>
    <w:rsid w:val="00F76AB9"/>
    <w:rsid w:val="00F80CD6"/>
    <w:rsid w:val="00F81724"/>
    <w:rsid w:val="00F97096"/>
    <w:rsid w:val="00FA2285"/>
    <w:rsid w:val="00FA3D8C"/>
    <w:rsid w:val="00FA4971"/>
    <w:rsid w:val="00FB1196"/>
    <w:rsid w:val="00FB2121"/>
    <w:rsid w:val="00FB3636"/>
    <w:rsid w:val="00FB6749"/>
    <w:rsid w:val="00FC6693"/>
    <w:rsid w:val="00FC75CE"/>
    <w:rsid w:val="00FC7A86"/>
    <w:rsid w:val="00FC7E96"/>
    <w:rsid w:val="00FD7D25"/>
    <w:rsid w:val="00FE0160"/>
    <w:rsid w:val="00FE31A8"/>
    <w:rsid w:val="00FE6A20"/>
    <w:rsid w:val="00FE6E43"/>
    <w:rsid w:val="00FF0793"/>
    <w:rsid w:val="00FF1C51"/>
    <w:rsid w:val="00FF2C8A"/>
    <w:rsid w:val="00FF2FF5"/>
    <w:rsid w:val="00FF31DE"/>
    <w:rsid w:val="00FF4A89"/>
    <w:rsid w:val="00FF67FF"/>
    <w:rsid w:val="00FF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;"/>
  <w15:docId w15:val="{8E6CF875-6122-4A89-A2A1-BB7CE79B0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6776"/>
    <w:rPr>
      <w:rFonts w:ascii="Arial" w:hAnsi="Arial"/>
      <w:sz w:val="22"/>
      <w:szCs w:val="22"/>
      <w:lang w:val="fr-FR" w:eastAsia="fr-FR"/>
    </w:rPr>
  </w:style>
  <w:style w:type="paragraph" w:styleId="Titre1">
    <w:name w:val="heading 1"/>
    <w:basedOn w:val="Normal"/>
    <w:next w:val="paragraphe1"/>
    <w:link w:val="Titre1Car"/>
    <w:qFormat/>
    <w:rsid w:val="000E6776"/>
    <w:pPr>
      <w:numPr>
        <w:numId w:val="1"/>
      </w:numPr>
      <w:pBdr>
        <w:top w:val="single" w:sz="4" w:space="1" w:color="auto"/>
      </w:pBdr>
      <w:tabs>
        <w:tab w:val="clear" w:pos="568"/>
        <w:tab w:val="num" w:pos="454"/>
      </w:tabs>
      <w:spacing w:before="360" w:after="240"/>
      <w:ind w:left="0"/>
      <w:outlineLvl w:val="0"/>
    </w:pPr>
    <w:rPr>
      <w:b/>
      <w:bCs/>
      <w:sz w:val="28"/>
      <w:szCs w:val="24"/>
    </w:rPr>
  </w:style>
  <w:style w:type="paragraph" w:styleId="Titre2">
    <w:name w:val="heading 2"/>
    <w:basedOn w:val="Normal"/>
    <w:next w:val="Corpsdetexte"/>
    <w:link w:val="Titre2Car"/>
    <w:qFormat/>
    <w:rsid w:val="000E6776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sz w:val="24"/>
    </w:rPr>
  </w:style>
  <w:style w:type="paragraph" w:styleId="Titre3">
    <w:name w:val="heading 3"/>
    <w:basedOn w:val="Normal"/>
    <w:next w:val="paragraphe3"/>
    <w:autoRedefine/>
    <w:qFormat/>
    <w:rsid w:val="000E6776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Titre4">
    <w:name w:val="heading 4"/>
    <w:basedOn w:val="Normal"/>
    <w:next w:val="Normal"/>
    <w:qFormat/>
    <w:rsid w:val="000E6776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0E677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0E677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Titre7">
    <w:name w:val="heading 7"/>
    <w:basedOn w:val="Normal"/>
    <w:next w:val="Normal"/>
    <w:qFormat/>
    <w:rsid w:val="000E677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itre8">
    <w:name w:val="heading 8"/>
    <w:basedOn w:val="Normal"/>
    <w:next w:val="Normal"/>
    <w:qFormat/>
    <w:rsid w:val="000E677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itre9">
    <w:name w:val="heading 9"/>
    <w:basedOn w:val="Normal"/>
    <w:next w:val="Normal"/>
    <w:qFormat/>
    <w:rsid w:val="000E6776"/>
    <w:pPr>
      <w:numPr>
        <w:ilvl w:val="8"/>
        <w:numId w:val="1"/>
      </w:numPr>
      <w:spacing w:before="240" w:after="60"/>
      <w:outlineLvl w:val="8"/>
    </w:pPr>
    <w:rPr>
      <w:rFonts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A02670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A02670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A02670"/>
  </w:style>
  <w:style w:type="table" w:styleId="Grilledutableau">
    <w:name w:val="Table Grid"/>
    <w:basedOn w:val="TableauNormal"/>
    <w:rsid w:val="00AF73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rsid w:val="000E6776"/>
    <w:rPr>
      <w:rFonts w:ascii="Arial" w:hAnsi="Arial"/>
      <w:b/>
      <w:bCs/>
      <w:sz w:val="28"/>
      <w:szCs w:val="24"/>
      <w:lang w:val="fr-FR" w:eastAsia="fr-FR"/>
    </w:rPr>
  </w:style>
  <w:style w:type="paragraph" w:styleId="TM1">
    <w:name w:val="toc 1"/>
    <w:basedOn w:val="Normal"/>
    <w:next w:val="Normal"/>
    <w:autoRedefine/>
    <w:semiHidden/>
    <w:rsid w:val="00FB3636"/>
  </w:style>
  <w:style w:type="character" w:styleId="Lienhypertexte">
    <w:name w:val="Hyperlink"/>
    <w:basedOn w:val="Policepardfaut"/>
    <w:rsid w:val="009D11B6"/>
    <w:rPr>
      <w:color w:val="0000FF"/>
      <w:sz w:val="16"/>
      <w:u w:val="single"/>
    </w:rPr>
  </w:style>
  <w:style w:type="table" w:customStyle="1" w:styleId="Effets3D3">
    <w:name w:val="Effets 3D 3"/>
    <w:basedOn w:val="TableauNormal"/>
    <w:rsid w:val="00FE016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Web3">
    <w:name w:val="Web 3"/>
    <w:basedOn w:val="TableauNormal"/>
    <w:rsid w:val="00FE016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M2">
    <w:name w:val="toc 2"/>
    <w:basedOn w:val="Normal"/>
    <w:next w:val="Normal"/>
    <w:autoRedefine/>
    <w:semiHidden/>
    <w:rsid w:val="006F48AC"/>
    <w:pPr>
      <w:ind w:left="220"/>
    </w:pPr>
  </w:style>
  <w:style w:type="paragraph" w:styleId="TM3">
    <w:name w:val="toc 3"/>
    <w:basedOn w:val="Normal"/>
    <w:next w:val="Normal"/>
    <w:autoRedefine/>
    <w:semiHidden/>
    <w:rsid w:val="006F48AC"/>
    <w:pPr>
      <w:ind w:left="440"/>
    </w:pPr>
  </w:style>
  <w:style w:type="paragraph" w:styleId="Lgende">
    <w:name w:val="caption"/>
    <w:basedOn w:val="Normal"/>
    <w:next w:val="Normal"/>
    <w:qFormat/>
    <w:rsid w:val="00A474DA"/>
    <w:pPr>
      <w:spacing w:before="120" w:after="120"/>
    </w:pPr>
    <w:rPr>
      <w:b/>
      <w:bCs/>
      <w:sz w:val="20"/>
      <w:szCs w:val="20"/>
    </w:rPr>
  </w:style>
  <w:style w:type="paragraph" w:styleId="Notedebasdepage">
    <w:name w:val="footnote text"/>
    <w:basedOn w:val="Normal"/>
    <w:semiHidden/>
    <w:rsid w:val="00243FCF"/>
    <w:rPr>
      <w:sz w:val="20"/>
      <w:szCs w:val="20"/>
    </w:rPr>
  </w:style>
  <w:style w:type="character" w:styleId="Appelnotedebasdep">
    <w:name w:val="footnote reference"/>
    <w:basedOn w:val="Policepardfaut"/>
    <w:semiHidden/>
    <w:rsid w:val="00243FCF"/>
    <w:rPr>
      <w:vertAlign w:val="superscript"/>
    </w:rPr>
  </w:style>
  <w:style w:type="paragraph" w:styleId="Tabledesillustrations">
    <w:name w:val="table of figures"/>
    <w:basedOn w:val="Normal"/>
    <w:next w:val="Normal"/>
    <w:semiHidden/>
    <w:rsid w:val="00B26C69"/>
    <w:pPr>
      <w:ind w:left="440" w:hanging="440"/>
    </w:pPr>
  </w:style>
  <w:style w:type="paragraph" w:customStyle="1" w:styleId="paragraphe1">
    <w:name w:val="paragraphe1"/>
    <w:basedOn w:val="Normal"/>
    <w:rsid w:val="004F3475"/>
    <w:pPr>
      <w:ind w:left="454"/>
    </w:pPr>
    <w:rPr>
      <w:iCs/>
    </w:rPr>
  </w:style>
  <w:style w:type="paragraph" w:customStyle="1" w:styleId="paragraphe3">
    <w:name w:val="paragraphe3"/>
    <w:basedOn w:val="Normal"/>
    <w:rsid w:val="00235E51"/>
    <w:pPr>
      <w:ind w:left="1758"/>
    </w:pPr>
  </w:style>
  <w:style w:type="paragraph" w:customStyle="1" w:styleId="paragraphe2Car">
    <w:name w:val="paragraphe2 Car"/>
    <w:basedOn w:val="Normal"/>
    <w:link w:val="paragraphe2CarCar"/>
    <w:rsid w:val="007E3C88"/>
    <w:pPr>
      <w:ind w:left="1021"/>
    </w:pPr>
  </w:style>
  <w:style w:type="character" w:customStyle="1" w:styleId="paragraphe2CarCar">
    <w:name w:val="paragraphe2 Car Car"/>
    <w:basedOn w:val="Policepardfaut"/>
    <w:link w:val="paragraphe2Car"/>
    <w:rsid w:val="007E3C88"/>
    <w:rPr>
      <w:rFonts w:ascii="Arial" w:hAnsi="Arial"/>
      <w:sz w:val="22"/>
      <w:szCs w:val="22"/>
      <w:lang w:val="fr-FR" w:eastAsia="fr-FR" w:bidi="ar-SA"/>
    </w:rPr>
  </w:style>
  <w:style w:type="paragraph" w:customStyle="1" w:styleId="Pages">
    <w:name w:val="Pages"/>
    <w:basedOn w:val="Normal"/>
    <w:rsid w:val="00042C31"/>
    <w:pPr>
      <w:jc w:val="both"/>
    </w:pPr>
    <w:rPr>
      <w:sz w:val="20"/>
      <w:szCs w:val="20"/>
      <w:lang w:val="fr-CA"/>
    </w:rPr>
  </w:style>
  <w:style w:type="character" w:customStyle="1" w:styleId="Titre2Car">
    <w:name w:val="Titre 2 Car"/>
    <w:basedOn w:val="Policepardfaut"/>
    <w:link w:val="Titre2"/>
    <w:rsid w:val="000E6776"/>
    <w:rPr>
      <w:rFonts w:ascii="Arial" w:hAnsi="Arial" w:cs="Arial"/>
      <w:b/>
      <w:sz w:val="24"/>
      <w:szCs w:val="22"/>
      <w:lang w:val="fr-FR" w:eastAsia="fr-FR"/>
    </w:rPr>
  </w:style>
  <w:style w:type="paragraph" w:styleId="Corpsdetexte">
    <w:name w:val="Body Text"/>
    <w:basedOn w:val="Normal"/>
    <w:link w:val="CorpsdetexteCar"/>
    <w:rsid w:val="00AF7342"/>
    <w:pPr>
      <w:spacing w:after="120"/>
    </w:pPr>
  </w:style>
  <w:style w:type="paragraph" w:customStyle="1" w:styleId="TexteTableau">
    <w:name w:val="TexteTableau"/>
    <w:basedOn w:val="Corpsdetexte"/>
    <w:rsid w:val="008D06A1"/>
    <w:pPr>
      <w:spacing w:before="60" w:after="60"/>
    </w:pPr>
  </w:style>
  <w:style w:type="paragraph" w:customStyle="1" w:styleId="email">
    <w:name w:val="email"/>
    <w:basedOn w:val="Corpsdetexte"/>
    <w:next w:val="Corpsdetexte"/>
    <w:link w:val="emailCar"/>
    <w:rsid w:val="00620DC5"/>
    <w:rPr>
      <w:b/>
      <w:sz w:val="16"/>
    </w:rPr>
  </w:style>
  <w:style w:type="character" w:customStyle="1" w:styleId="CorpsdetexteCar">
    <w:name w:val="Corps de texte Car"/>
    <w:basedOn w:val="Policepardfaut"/>
    <w:link w:val="Corpsdetexte"/>
    <w:rsid w:val="00620DC5"/>
    <w:rPr>
      <w:rFonts w:ascii="Arial" w:hAnsi="Arial"/>
      <w:sz w:val="22"/>
      <w:szCs w:val="22"/>
      <w:lang w:val="fr-FR" w:eastAsia="fr-FR" w:bidi="ar-SA"/>
    </w:rPr>
  </w:style>
  <w:style w:type="character" w:customStyle="1" w:styleId="emailCar">
    <w:name w:val="email Car"/>
    <w:basedOn w:val="CorpsdetexteCar"/>
    <w:link w:val="email"/>
    <w:rsid w:val="00620DC5"/>
    <w:rPr>
      <w:rFonts w:ascii="Arial" w:hAnsi="Arial"/>
      <w:b/>
      <w:sz w:val="16"/>
      <w:szCs w:val="22"/>
      <w:lang w:val="fr-FR" w:eastAsia="fr-FR" w:bidi="ar-SA"/>
    </w:rPr>
  </w:style>
  <w:style w:type="paragraph" w:customStyle="1" w:styleId="NOM">
    <w:name w:val="NOM"/>
    <w:basedOn w:val="Corpsdetexte"/>
    <w:next w:val="Corpsdetexte"/>
    <w:link w:val="NOMCar"/>
    <w:rsid w:val="00EB446B"/>
    <w:pPr>
      <w:spacing w:after="0"/>
    </w:pPr>
    <w:rPr>
      <w:b/>
      <w:caps/>
    </w:rPr>
  </w:style>
  <w:style w:type="character" w:customStyle="1" w:styleId="NOMCar">
    <w:name w:val="NOM Car"/>
    <w:basedOn w:val="CorpsdetexteCar"/>
    <w:link w:val="NOM"/>
    <w:rsid w:val="00EB446B"/>
    <w:rPr>
      <w:rFonts w:ascii="Arial" w:hAnsi="Arial"/>
      <w:b/>
      <w:caps/>
      <w:sz w:val="22"/>
      <w:szCs w:val="22"/>
      <w:lang w:val="fr-FR" w:eastAsia="fr-FR" w:bidi="ar-SA"/>
    </w:rPr>
  </w:style>
  <w:style w:type="paragraph" w:styleId="Textedebulles">
    <w:name w:val="Balloon Text"/>
    <w:basedOn w:val="Normal"/>
    <w:link w:val="TextedebullesCar"/>
    <w:rsid w:val="00AC459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AC459F"/>
    <w:rPr>
      <w:rFonts w:ascii="Tahoma" w:hAnsi="Tahoma" w:cs="Tahoma"/>
      <w:sz w:val="16"/>
      <w:szCs w:val="1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7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INF\Maitres-Eleves\Modeles\DemoMot\CanevasCdcDemoMo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0F04AB-101C-43C9-B3F6-C19281A72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CanevasCdcDemoMot.dotx</Template>
  <TotalTime>106</TotalTime>
  <Pages>2</Pages>
  <Words>422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des charges pour TIP</vt:lpstr>
    </vt:vector>
  </TitlesOfParts>
  <Manager>PAT et JLD</Manager>
  <Company>ETML</Company>
  <LinksUpToDate>false</LinksUpToDate>
  <CharactersWithSpaces>2425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 pour TIP</dc:title>
  <dc:subject>Modèle de cahier des charges</dc:subject>
  <dc:creator>ETML</dc:creator>
  <cp:lastModifiedBy>Daniel Baltensperger</cp:lastModifiedBy>
  <cp:revision>358</cp:revision>
  <cp:lastPrinted>2012-05-29T06:48:00Z</cp:lastPrinted>
  <dcterms:created xsi:type="dcterms:W3CDTF">2016-05-30T06:37:00Z</dcterms:created>
  <dcterms:modified xsi:type="dcterms:W3CDTF">2016-05-30T08:23:00Z</dcterms:modified>
</cp:coreProperties>
</file>